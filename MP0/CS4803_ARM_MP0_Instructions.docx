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9AE72" w14:textId="77777777" w:rsidR="0076132B" w:rsidRPr="00171D04" w:rsidRDefault="0076132B" w:rsidP="00171D04">
      <w:pPr>
        <w:keepNext/>
        <w:rPr>
          <w:rFonts w:asciiTheme="minorHAnsi" w:hAnsiTheme="minorHAnsi" w:cstheme="minorHAnsi"/>
          <w:lang w:eastAsia="zh-CN"/>
        </w:rPr>
        <w:sectPr w:rsidR="0076132B" w:rsidRPr="00171D04" w:rsidSect="00C321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1440" w:right="1260" w:bottom="1440" w:left="1440" w:header="720" w:footer="475" w:gutter="0"/>
          <w:cols w:space="720"/>
          <w:docGrid w:linePitch="360"/>
        </w:sectPr>
      </w:pPr>
    </w:p>
    <w:p w14:paraId="3522A96D" w14:textId="27196A27" w:rsidR="008D5C2E" w:rsidRPr="008D5C2E" w:rsidRDefault="00F04F20" w:rsidP="008D5C2E">
      <w:pPr>
        <w:pStyle w:val="Heading1"/>
        <w:jc w:val="center"/>
        <w:rPr>
          <w:rFonts w:ascii="Times New Roman" w:hAnsi="Times New Roman" w:cs="Times New Roman"/>
          <w:smallCaps w:val="0"/>
          <w:sz w:val="28"/>
          <w:szCs w:val="24"/>
        </w:rPr>
      </w:pPr>
      <w:r>
        <w:rPr>
          <w:rFonts w:ascii="Times New Roman" w:hAnsi="Times New Roman" w:cs="Times New Roman"/>
          <w:b/>
          <w:sz w:val="32"/>
          <w:szCs w:val="24"/>
          <w:lang w:eastAsia="zh-CN"/>
        </w:rPr>
        <w:t>Mini Project</w:t>
      </w:r>
      <w:r w:rsidR="00171D04" w:rsidRPr="006F12AD">
        <w:rPr>
          <w:rFonts w:ascii="Times New Roman" w:hAnsi="Times New Roman" w:cs="Times New Roman"/>
          <w:b/>
          <w:sz w:val="32"/>
          <w:szCs w:val="24"/>
        </w:rPr>
        <w:t xml:space="preserve"> </w:t>
      </w:r>
      <w:r>
        <w:rPr>
          <w:rFonts w:ascii="Times New Roman" w:hAnsi="Times New Roman" w:cs="Times New Roman"/>
          <w:b/>
          <w:sz w:val="32"/>
          <w:szCs w:val="24"/>
          <w:lang w:eastAsia="zh-CN"/>
        </w:rPr>
        <w:t>0</w:t>
      </w:r>
      <w:r w:rsidR="00C31C4D">
        <w:rPr>
          <w:rFonts w:ascii="Times New Roman" w:hAnsi="Times New Roman" w:cs="Times New Roman"/>
          <w:b/>
          <w:sz w:val="32"/>
          <w:szCs w:val="24"/>
        </w:rPr>
        <w:t xml:space="preserve">: </w:t>
      </w:r>
      <w:r w:rsidR="00B24204">
        <w:rPr>
          <w:rFonts w:ascii="Times New Roman" w:hAnsi="Times New Roman" w:cs="Times New Roman"/>
          <w:b/>
          <w:color w:val="000000" w:themeColor="text1"/>
          <w:sz w:val="32"/>
          <w:szCs w:val="24"/>
        </w:rPr>
        <w:t>Simulator Setup</w:t>
      </w:r>
      <w:r w:rsidR="008D21C6" w:rsidRPr="006F12AD">
        <w:rPr>
          <w:rFonts w:ascii="Times New Roman" w:hAnsi="Times New Roman" w:cs="Times New Roman"/>
          <w:sz w:val="28"/>
          <w:szCs w:val="24"/>
        </w:rPr>
        <w:br/>
      </w:r>
      <w:r w:rsidR="008D21C6" w:rsidRPr="006F12AD">
        <w:rPr>
          <w:rFonts w:ascii="Times New Roman" w:hAnsi="Times New Roman" w:cs="Times New Roman"/>
          <w:smallCaps w:val="0"/>
          <w:sz w:val="28"/>
          <w:szCs w:val="24"/>
        </w:rPr>
        <w:t xml:space="preserve">Due: </w:t>
      </w:r>
      <w:r w:rsidR="00575C82">
        <w:rPr>
          <w:rFonts w:ascii="Times New Roman" w:hAnsi="Times New Roman" w:cs="Times New Roman"/>
          <w:smallCaps w:val="0"/>
          <w:sz w:val="28"/>
          <w:szCs w:val="24"/>
        </w:rPr>
        <w:t>Wednesday</w:t>
      </w:r>
      <w:r w:rsidR="00C313D2">
        <w:rPr>
          <w:rFonts w:ascii="Times New Roman" w:hAnsi="Times New Roman" w:cs="Times New Roman"/>
          <w:smallCaps w:val="0"/>
          <w:sz w:val="28"/>
          <w:szCs w:val="24"/>
        </w:rPr>
        <w:t xml:space="preserve">, </w:t>
      </w:r>
      <w:r>
        <w:rPr>
          <w:rFonts w:ascii="Times New Roman" w:hAnsi="Times New Roman" w:cs="Times New Roman"/>
          <w:smallCaps w:val="0"/>
          <w:sz w:val="28"/>
          <w:szCs w:val="24"/>
          <w:lang w:eastAsia="zh-CN"/>
        </w:rPr>
        <w:t>September</w:t>
      </w:r>
      <w:r w:rsidR="00B808F3" w:rsidRPr="00C313D2">
        <w:rPr>
          <w:rFonts w:ascii="Times New Roman" w:hAnsi="Times New Roman" w:cs="Times New Roman"/>
          <w:smallCaps w:val="0"/>
          <w:sz w:val="28"/>
          <w:szCs w:val="24"/>
        </w:rPr>
        <w:t xml:space="preserve"> </w:t>
      </w:r>
      <w:r>
        <w:rPr>
          <w:rFonts w:ascii="Times New Roman" w:hAnsi="Times New Roman" w:cs="Times New Roman"/>
          <w:smallCaps w:val="0"/>
          <w:sz w:val="28"/>
          <w:szCs w:val="24"/>
        </w:rPr>
        <w:t>3</w:t>
      </w:r>
      <w:r w:rsidR="00DC4EFE">
        <w:rPr>
          <w:rFonts w:ascii="Times New Roman" w:hAnsi="Times New Roman" w:cs="Times New Roman"/>
          <w:smallCaps w:val="0"/>
          <w:sz w:val="28"/>
          <w:szCs w:val="24"/>
        </w:rPr>
        <w:t xml:space="preserve"> 1</w:t>
      </w:r>
      <w:r w:rsidR="00C313D2">
        <w:rPr>
          <w:rFonts w:ascii="Times New Roman" w:hAnsi="Times New Roman" w:cs="Times New Roman"/>
          <w:smallCaps w:val="0"/>
          <w:sz w:val="28"/>
          <w:szCs w:val="24"/>
        </w:rPr>
        <w:t>1:5</w:t>
      </w:r>
      <w:r w:rsidR="00B12825">
        <w:rPr>
          <w:rFonts w:ascii="Times New Roman" w:hAnsi="Times New Roman" w:cs="Times New Roman"/>
          <w:smallCaps w:val="0"/>
          <w:sz w:val="28"/>
          <w:szCs w:val="24"/>
        </w:rPr>
        <w:t>9</w:t>
      </w:r>
      <w:r w:rsidR="008D5C2E" w:rsidRPr="00C313D2">
        <w:rPr>
          <w:rFonts w:ascii="Times New Roman" w:hAnsi="Times New Roman" w:cs="Times New Roman"/>
          <w:smallCaps w:val="0"/>
          <w:sz w:val="28"/>
          <w:szCs w:val="24"/>
        </w:rPr>
        <w:t>pm</w:t>
      </w:r>
      <w:r w:rsidR="00E46090">
        <w:rPr>
          <w:rFonts w:ascii="Times New Roman" w:hAnsi="Times New Roman" w:cs="Times New Roman"/>
          <w:smallCaps w:val="0"/>
          <w:sz w:val="28"/>
          <w:szCs w:val="24"/>
        </w:rPr>
        <w:t xml:space="preserve"> </w:t>
      </w:r>
      <w:r w:rsidR="001C7EB8">
        <w:rPr>
          <w:rFonts w:ascii="Times New Roman" w:hAnsi="Times New Roman" w:cs="Times New Roman"/>
          <w:smallCaps w:val="0"/>
          <w:sz w:val="28"/>
          <w:szCs w:val="24"/>
        </w:rPr>
        <w:t>EST</w:t>
      </w:r>
    </w:p>
    <w:p w14:paraId="09AB9EFB" w14:textId="01AD878C" w:rsidR="008D21C6" w:rsidRDefault="008D21C6" w:rsidP="008D21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i/>
          <w:iCs/>
          <w:color w:val="000000"/>
          <w:sz w:val="24"/>
          <w:szCs w:val="24"/>
          <w:lang w:eastAsia="ko-KR" w:bidi="ar-SA"/>
        </w:rPr>
      </w:pPr>
    </w:p>
    <w:p w14:paraId="3526C1AD" w14:textId="3B529D28" w:rsidR="00D72DDB" w:rsidRDefault="00E46090" w:rsidP="00D72DDB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 w:rsidRPr="0070021D">
        <w:rPr>
          <w:rFonts w:ascii="Times New Roman" w:hAnsi="Times New Roman" w:cs="Times New Roman"/>
          <w:sz w:val="24"/>
          <w:szCs w:val="24"/>
          <w:lang w:bidi="ar-SA"/>
        </w:rPr>
        <w:t xml:space="preserve">The objective of </w:t>
      </w:r>
      <w:r w:rsidR="00B24204">
        <w:rPr>
          <w:rFonts w:ascii="Times New Roman" w:hAnsi="Times New Roman" w:cs="Times New Roman"/>
          <w:sz w:val="24"/>
          <w:szCs w:val="24"/>
          <w:lang w:eastAsia="zh-CN" w:bidi="ar-SA"/>
        </w:rPr>
        <w:t>MP 0</w:t>
      </w:r>
      <w:r w:rsidR="00741987" w:rsidRPr="0070021D"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624E49" w:rsidRPr="0070021D">
        <w:rPr>
          <w:rFonts w:ascii="Times New Roman" w:hAnsi="Times New Roman" w:cs="Times New Roman"/>
          <w:sz w:val="24"/>
          <w:szCs w:val="24"/>
          <w:lang w:bidi="ar-SA"/>
        </w:rPr>
        <w:t>is</w:t>
      </w:r>
      <w:r w:rsidR="00741987" w:rsidRPr="0070021D">
        <w:rPr>
          <w:rFonts w:ascii="Times New Roman" w:hAnsi="Times New Roman" w:cs="Times New Roman"/>
          <w:sz w:val="24"/>
          <w:szCs w:val="24"/>
          <w:lang w:bidi="ar-SA"/>
        </w:rPr>
        <w:t xml:space="preserve"> t</w:t>
      </w:r>
      <w:r w:rsidR="00B24204">
        <w:rPr>
          <w:rFonts w:ascii="Times New Roman" w:hAnsi="Times New Roman" w:cs="Times New Roman"/>
          <w:sz w:val="24"/>
          <w:szCs w:val="24"/>
          <w:lang w:bidi="ar-SA"/>
        </w:rPr>
        <w:t xml:space="preserve">o setup the simulator environment for the robotic manipulator. In this course, we will use </w:t>
      </w:r>
      <w:hyperlink r:id="rId14" w:history="1">
        <w:proofErr w:type="spellStart"/>
        <w:r w:rsidR="00B24204" w:rsidRPr="0019319A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MuJo</w:t>
        </w:r>
        <w:r w:rsidR="00B24204" w:rsidRPr="0019319A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Co</w:t>
        </w:r>
        <w:proofErr w:type="spellEnd"/>
      </w:hyperlink>
      <w:r w:rsidR="00B24204">
        <w:rPr>
          <w:rFonts w:ascii="Times New Roman" w:hAnsi="Times New Roman" w:cs="Times New Roman"/>
          <w:sz w:val="24"/>
          <w:szCs w:val="24"/>
          <w:lang w:bidi="ar-SA"/>
        </w:rPr>
        <w:t xml:space="preserve"> to simulate the </w:t>
      </w:r>
      <w:hyperlink r:id="rId15" w:history="1">
        <w:proofErr w:type="spellStart"/>
        <w:r w:rsidR="00B24204" w:rsidRPr="0019319A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AgileX</w:t>
        </w:r>
        <w:proofErr w:type="spellEnd"/>
        <w:r w:rsidR="00B24204" w:rsidRPr="0019319A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 xml:space="preserve"> Piper</w:t>
        </w:r>
      </w:hyperlink>
      <w:r w:rsidR="00B24204">
        <w:rPr>
          <w:rFonts w:ascii="Times New Roman" w:hAnsi="Times New Roman" w:cs="Times New Roman"/>
          <w:sz w:val="24"/>
          <w:szCs w:val="24"/>
          <w:lang w:bidi="ar-SA"/>
        </w:rPr>
        <w:t xml:space="preserve"> robotic arm.</w:t>
      </w:r>
    </w:p>
    <w:p w14:paraId="633895C8" w14:textId="64F5487C" w:rsidR="00F90F55" w:rsidRDefault="00F90F55" w:rsidP="00F90F55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Linux Environment</w:t>
      </w:r>
      <w:r w:rsidR="00D95D95">
        <w:rPr>
          <w:rFonts w:ascii="Times New Roman" w:hAnsi="Times New Roman" w:cs="Times New Roman"/>
          <w:sz w:val="24"/>
          <w:szCs w:val="24"/>
          <w:lang w:bidi="ar-SA"/>
        </w:rPr>
        <w:t xml:space="preserve"> Setup</w:t>
      </w:r>
    </w:p>
    <w:p w14:paraId="178ACFF7" w14:textId="3E082682" w:rsidR="00F90F55" w:rsidRDefault="00E076AB" w:rsidP="00F90F55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The</w:t>
      </w:r>
      <w:r w:rsidR="00F90F55">
        <w:rPr>
          <w:rFonts w:ascii="Times New Roman" w:hAnsi="Times New Roman" w:cs="Times New Roman"/>
          <w:sz w:val="24"/>
          <w:szCs w:val="24"/>
          <w:lang w:bidi="ar-SA"/>
        </w:rPr>
        <w:t xml:space="preserve"> majority of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today’s </w:t>
      </w:r>
      <w:r w:rsidR="00F90F55">
        <w:rPr>
          <w:rFonts w:ascii="Times New Roman" w:hAnsi="Times New Roman" w:cs="Times New Roman"/>
          <w:sz w:val="24"/>
          <w:szCs w:val="24"/>
          <w:lang w:bidi="ar-SA"/>
        </w:rPr>
        <w:t xml:space="preserve">robotics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research and industry development happens in Linux (especially Ubuntu) environments. Some of the reasons </w:t>
      </w:r>
      <w:r w:rsidR="000D6FFA">
        <w:rPr>
          <w:rFonts w:ascii="Times New Roman" w:hAnsi="Times New Roman" w:cs="Times New Roman"/>
          <w:sz w:val="24"/>
          <w:szCs w:val="24"/>
          <w:lang w:bidi="ar-SA"/>
        </w:rPr>
        <w:t xml:space="preserve">for this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include but not </w:t>
      </w:r>
      <w:r w:rsidR="000D6FFA">
        <w:rPr>
          <w:rFonts w:ascii="Times New Roman" w:hAnsi="Times New Roman" w:cs="Times New Roman"/>
          <w:sz w:val="24"/>
          <w:szCs w:val="24"/>
          <w:lang w:bidi="ar-SA"/>
        </w:rPr>
        <w:t xml:space="preserve">are not </w:t>
      </w:r>
      <w:r>
        <w:rPr>
          <w:rFonts w:ascii="Times New Roman" w:hAnsi="Times New Roman" w:cs="Times New Roman"/>
          <w:sz w:val="24"/>
          <w:szCs w:val="24"/>
          <w:lang w:bidi="ar-SA"/>
        </w:rPr>
        <w:t>limited to:</w:t>
      </w:r>
    </w:p>
    <w:p w14:paraId="54180C50" w14:textId="0B5989A2" w:rsidR="00E076AB" w:rsidRDefault="00E076AB" w:rsidP="00E076A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Strong support for open-source tools and libraries.</w:t>
      </w:r>
    </w:p>
    <w:p w14:paraId="60D5F65F" w14:textId="1F43C94F" w:rsidR="00E076AB" w:rsidRDefault="00E076AB" w:rsidP="00E076A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Easier access to low-level hardware,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e.g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>, serial ports, CAN buses, and custom drivers.</w:t>
      </w:r>
    </w:p>
    <w:p w14:paraId="2A16D4FB" w14:textId="15E645AC" w:rsidR="00E076AB" w:rsidRDefault="00E076AB" w:rsidP="00E076A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Large developer and research community</w:t>
      </w:r>
    </w:p>
    <w:p w14:paraId="79D8B06F" w14:textId="38CE5324" w:rsidR="000D6FFA" w:rsidRDefault="000D6FFA" w:rsidP="00E076AB">
      <w:pPr>
        <w:pStyle w:val="ListParagraph"/>
        <w:widowControl w:val="0"/>
        <w:numPr>
          <w:ilvl w:val="0"/>
          <w:numId w:val="42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Frameworks such as ROS (Robot Operating System), Gazebo,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MoveIt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>, and many hardware drivers are designed primarily for Linux.</w:t>
      </w:r>
    </w:p>
    <w:p w14:paraId="79208320" w14:textId="469CC1E1" w:rsidR="004A349F" w:rsidRDefault="00810E23" w:rsidP="000D6FF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Accordingly, to become a competent roboticist, you need to get familiar with working in a Linux environment.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The hardware drivers and SDK (Software Development Kit) for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AgileX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Piper robotic arm 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that we will utilize in </w:t>
      </w:r>
      <w:r>
        <w:rPr>
          <w:rFonts w:ascii="Times New Roman" w:hAnsi="Times New Roman" w:cs="Times New Roman"/>
          <w:sz w:val="24"/>
          <w:szCs w:val="24"/>
          <w:lang w:bidi="ar-SA"/>
        </w:rPr>
        <w:t>the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lab are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also designed for Linux.</w:t>
      </w:r>
      <w:r w:rsidR="00AB17BA">
        <w:rPr>
          <w:rFonts w:ascii="Times New Roman" w:hAnsi="Times New Roman" w:cs="Times New Roman"/>
          <w:sz w:val="24"/>
          <w:szCs w:val="24"/>
          <w:lang w:bidi="ar-SA"/>
        </w:rPr>
        <w:t xml:space="preserve"> Therefore, the desktop computer connected to the robotic arm at each station runs Linux (Ubuntu</w:t>
      </w:r>
      <w:r w:rsidR="004A349F">
        <w:rPr>
          <w:rFonts w:ascii="Times New Roman" w:hAnsi="Times New Roman" w:cs="Times New Roman"/>
          <w:sz w:val="24"/>
          <w:szCs w:val="24"/>
          <w:lang w:bidi="ar-SA"/>
        </w:rPr>
        <w:t>).</w:t>
      </w:r>
      <w:r>
        <w:rPr>
          <w:rFonts w:ascii="Times New Roman" w:hAnsi="Times New Roman" w:cs="Times New Roman"/>
          <w:sz w:val="24"/>
          <w:szCs w:val="24"/>
          <w:lang w:bidi="ar-SA"/>
        </w:rPr>
        <w:t xml:space="preserve"> </w:t>
      </w:r>
      <w:r w:rsidR="00AB17BA">
        <w:rPr>
          <w:rFonts w:ascii="Times New Roman" w:hAnsi="Times New Roman" w:cs="Times New Roman"/>
          <w:sz w:val="24"/>
          <w:szCs w:val="24"/>
          <w:lang w:bidi="ar-SA"/>
        </w:rPr>
        <w:t>To minimize discrepancies between working in a simulator environment and at a real robot arm station, we strongly encourage you to setup a Linux environment on your computer</w:t>
      </w:r>
      <w:r w:rsidR="004A349F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0E1BC157" w14:textId="5842BFBE" w:rsidR="004A349F" w:rsidRDefault="004A349F" w:rsidP="000D6FFA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If you currently </w:t>
      </w:r>
      <w:r w:rsidR="00023CF5">
        <w:rPr>
          <w:rFonts w:ascii="Times New Roman" w:hAnsi="Times New Roman" w:cs="Times New Roman"/>
          <w:sz w:val="24"/>
          <w:szCs w:val="24"/>
          <w:lang w:bidi="ar-SA"/>
        </w:rPr>
        <w:t xml:space="preserve">have not setup </w:t>
      </w:r>
      <w:r>
        <w:rPr>
          <w:rFonts w:ascii="Times New Roman" w:hAnsi="Times New Roman" w:cs="Times New Roman"/>
          <w:sz w:val="24"/>
          <w:szCs w:val="24"/>
          <w:lang w:bidi="ar-SA"/>
        </w:rPr>
        <w:t>a Linux environment on your computer, please choose from the two options below:</w:t>
      </w:r>
    </w:p>
    <w:p w14:paraId="062E1CA0" w14:textId="41CF506C" w:rsidR="004A349F" w:rsidRDefault="004A349F" w:rsidP="004A349F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Windows Users</w:t>
      </w:r>
      <w:r w:rsidR="00DD50B4">
        <w:rPr>
          <w:rFonts w:ascii="Times New Roman" w:hAnsi="Times New Roman" w:cs="Times New Roman"/>
          <w:sz w:val="24"/>
          <w:szCs w:val="24"/>
          <w:lang w:bidi="ar-SA"/>
        </w:rPr>
        <w:t>:</w:t>
      </w:r>
    </w:p>
    <w:p w14:paraId="796966B2" w14:textId="57D4ADE2" w:rsidR="004A349F" w:rsidRDefault="003C6794" w:rsidP="004A349F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hyperlink r:id="rId16" w:anchor="1-overview" w:history="1">
        <w:r w:rsidRPr="003C6794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Dual Boot</w:t>
        </w:r>
      </w:hyperlink>
    </w:p>
    <w:p w14:paraId="2A6D8DA3" w14:textId="4663FE7A" w:rsidR="003C6794" w:rsidRDefault="003C6794" w:rsidP="004A349F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hyperlink r:id="rId17" w:history="1">
        <w:r w:rsidRPr="003C6794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WSL (Windows Subsystem for Linux)</w:t>
        </w:r>
      </w:hyperlink>
    </w:p>
    <w:p w14:paraId="56EC0003" w14:textId="64359CCB" w:rsidR="00DD50B4" w:rsidRDefault="003C6794" w:rsidP="00DD50B4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VM (Virtual Machine) – </w:t>
      </w:r>
      <w:hyperlink r:id="rId18" w:history="1">
        <w:r w:rsidRPr="003C6794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Virtual Box</w:t>
        </w:r>
      </w:hyperlink>
      <w:r w:rsidR="000E3730">
        <w:rPr>
          <w:rFonts w:ascii="Times New Roman" w:hAnsi="Times New Roman" w:cs="Times New Roman"/>
          <w:sz w:val="24"/>
          <w:szCs w:val="24"/>
          <w:lang w:bidi="ar-SA"/>
        </w:rPr>
        <w:br/>
        <w:t xml:space="preserve">Note: Running </w:t>
      </w:r>
      <w:proofErr w:type="spellStart"/>
      <w:r w:rsidR="000E3730">
        <w:rPr>
          <w:rFonts w:ascii="Times New Roman" w:hAnsi="Times New Roman" w:cs="Times New Roman"/>
          <w:sz w:val="24"/>
          <w:szCs w:val="24"/>
          <w:lang w:bidi="ar-SA"/>
        </w:rPr>
        <w:t>MuJoCo</w:t>
      </w:r>
      <w:proofErr w:type="spellEnd"/>
      <w:r w:rsidR="000E3730">
        <w:rPr>
          <w:rFonts w:ascii="Times New Roman" w:hAnsi="Times New Roman" w:cs="Times New Roman"/>
          <w:sz w:val="24"/>
          <w:szCs w:val="24"/>
          <w:lang w:bidi="ar-SA"/>
        </w:rPr>
        <w:t xml:space="preserve"> on a VM can be very slow</w:t>
      </w:r>
    </w:p>
    <w:p w14:paraId="6E996FE9" w14:textId="2FB66D78" w:rsidR="00155F64" w:rsidRPr="00DB1B1D" w:rsidRDefault="00DD50B4" w:rsidP="00DB1B1D">
      <w:pPr>
        <w:pStyle w:val="ListParagraph"/>
        <w:widowControl w:val="0"/>
        <w:numPr>
          <w:ilvl w:val="0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Mac Users:</w:t>
      </w:r>
      <w:r w:rsidR="003F73C4">
        <w:rPr>
          <w:rFonts w:ascii="Times New Roman" w:hAnsi="Times New Roman" w:cs="Times New Roman"/>
          <w:sz w:val="24"/>
          <w:szCs w:val="24"/>
          <w:lang w:bidi="ar-SA"/>
        </w:rPr>
        <w:br/>
      </w:r>
      <w:r w:rsidR="00B96E5D">
        <w:rPr>
          <w:rFonts w:ascii="Times New Roman" w:hAnsi="Times New Roman" w:cs="Times New Roman"/>
          <w:sz w:val="24"/>
          <w:szCs w:val="24"/>
          <w:lang w:bidi="ar-SA"/>
        </w:rPr>
        <w:t xml:space="preserve">Currently, there is no consistent and stable way to install Linux on a Mac. </w:t>
      </w:r>
      <w:r w:rsidR="00D25EA0">
        <w:rPr>
          <w:rFonts w:ascii="Times New Roman" w:hAnsi="Times New Roman" w:cs="Times New Roman"/>
          <w:sz w:val="24"/>
          <w:szCs w:val="24"/>
          <w:lang w:bidi="ar-SA"/>
        </w:rPr>
        <w:t>Ubuntu does not officially support native install for Macs with Apple M-series chips (ARM64 architecture). Users of older Macs with Intel chips (x86_6</w:t>
      </w:r>
      <w:r w:rsidR="0051709A">
        <w:rPr>
          <w:rFonts w:ascii="Times New Roman" w:hAnsi="Times New Roman" w:cs="Times New Roman"/>
          <w:sz w:val="24"/>
          <w:szCs w:val="24"/>
          <w:lang w:bidi="ar-SA"/>
        </w:rPr>
        <w:t>4 architecture</w:t>
      </w:r>
      <w:r w:rsidR="00D25EA0">
        <w:rPr>
          <w:rFonts w:ascii="Times New Roman" w:hAnsi="Times New Roman" w:cs="Times New Roman"/>
          <w:sz w:val="24"/>
          <w:szCs w:val="24"/>
          <w:lang w:bidi="ar-SA"/>
        </w:rPr>
        <w:t>) can setup dual boot, but this may be somewhat difficult.</w:t>
      </w:r>
    </w:p>
    <w:p w14:paraId="1D69C5DC" w14:textId="6B63CC17" w:rsidR="00CC7F52" w:rsidRDefault="00CC7F52" w:rsidP="00CC7F52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hyperlink r:id="rId19" w:history="1">
        <w:r w:rsidRPr="00CC7F52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Dual Boot</w:t>
        </w:r>
      </w:hyperlink>
      <w:r>
        <w:rPr>
          <w:rFonts w:ascii="Times New Roman" w:hAnsi="Times New Roman" w:cs="Times New Roman"/>
          <w:sz w:val="24"/>
          <w:szCs w:val="24"/>
          <w:lang w:bidi="ar-SA"/>
        </w:rPr>
        <w:t xml:space="preserve"> (Intel Macs only)</w:t>
      </w:r>
    </w:p>
    <w:p w14:paraId="78404343" w14:textId="297CC005" w:rsidR="00DB1B1D" w:rsidRPr="003F73C4" w:rsidRDefault="00DB1B1D" w:rsidP="00CC7F52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Keep using Mac</w:t>
      </w:r>
      <w:r w:rsidR="004978CF">
        <w:rPr>
          <w:rFonts w:ascii="Times New Roman" w:hAnsi="Times New Roman" w:cs="Times New Roman"/>
          <w:sz w:val="24"/>
          <w:szCs w:val="24"/>
          <w:lang w:bidi="ar-SA"/>
        </w:rPr>
        <w:t xml:space="preserve"> (</w:t>
      </w:r>
      <w:r w:rsidR="005B46BA">
        <w:rPr>
          <w:rFonts w:ascii="Times New Roman" w:hAnsi="Times New Roman" w:cs="Times New Roman"/>
          <w:sz w:val="24"/>
          <w:szCs w:val="24"/>
          <w:lang w:bidi="ar-SA"/>
        </w:rPr>
        <w:t>may face complications in the future</w:t>
      </w:r>
      <w:r w:rsidR="004978CF">
        <w:rPr>
          <w:rFonts w:ascii="Times New Roman" w:hAnsi="Times New Roman" w:cs="Times New Roman"/>
          <w:sz w:val="24"/>
          <w:szCs w:val="24"/>
          <w:lang w:bidi="ar-SA"/>
        </w:rPr>
        <w:t>)</w:t>
      </w:r>
    </w:p>
    <w:p w14:paraId="35B0A182" w14:textId="634B5A90" w:rsidR="003F73C4" w:rsidRPr="003F73C4" w:rsidRDefault="00DD50B4" w:rsidP="003F73C4">
      <w:pPr>
        <w:pStyle w:val="ListParagraph"/>
        <w:widowControl w:val="0"/>
        <w:numPr>
          <w:ilvl w:val="1"/>
          <w:numId w:val="44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VM (Virtual Machine) – </w:t>
      </w:r>
      <w:hyperlink r:id="rId20" w:history="1">
        <w:r w:rsidRPr="003C6794">
          <w:rPr>
            <w:rStyle w:val="Hyperlink"/>
            <w:rFonts w:ascii="Times New Roman" w:hAnsi="Times New Roman" w:cs="Times New Roman"/>
            <w:sz w:val="24"/>
            <w:szCs w:val="24"/>
            <w:lang w:bidi="ar-SA"/>
          </w:rPr>
          <w:t>Virtual Box</w:t>
        </w:r>
      </w:hyperlink>
      <w:r w:rsidR="000E3730">
        <w:rPr>
          <w:rFonts w:ascii="Times New Roman" w:hAnsi="Times New Roman" w:cs="Times New Roman"/>
          <w:sz w:val="24"/>
          <w:szCs w:val="24"/>
          <w:lang w:bidi="ar-SA"/>
        </w:rPr>
        <w:br/>
      </w:r>
      <w:r w:rsidR="000E3730">
        <w:rPr>
          <w:rFonts w:ascii="Times New Roman" w:hAnsi="Times New Roman" w:cs="Times New Roman"/>
          <w:sz w:val="24"/>
          <w:szCs w:val="24"/>
          <w:lang w:bidi="ar-SA"/>
        </w:rPr>
        <w:t xml:space="preserve">Note: Running </w:t>
      </w:r>
      <w:proofErr w:type="spellStart"/>
      <w:r w:rsidR="000E3730">
        <w:rPr>
          <w:rFonts w:ascii="Times New Roman" w:hAnsi="Times New Roman" w:cs="Times New Roman"/>
          <w:sz w:val="24"/>
          <w:szCs w:val="24"/>
          <w:lang w:bidi="ar-SA"/>
        </w:rPr>
        <w:t>MuJoCo</w:t>
      </w:r>
      <w:proofErr w:type="spellEnd"/>
      <w:r w:rsidR="000E3730">
        <w:rPr>
          <w:rFonts w:ascii="Times New Roman" w:hAnsi="Times New Roman" w:cs="Times New Roman"/>
          <w:sz w:val="24"/>
          <w:szCs w:val="24"/>
          <w:lang w:bidi="ar-SA"/>
        </w:rPr>
        <w:t xml:space="preserve"> on a VM can be very slow</w:t>
      </w:r>
    </w:p>
    <w:p w14:paraId="493D121E" w14:textId="77777777" w:rsidR="009D5EAC" w:rsidRPr="009D5EAC" w:rsidRDefault="009D5EAC" w:rsidP="009D5EAC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14:paraId="002F42C4" w14:textId="1181F260" w:rsidR="009D5EAC" w:rsidRDefault="009D5EAC" w:rsidP="009D5EAC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Docker Installation</w:t>
      </w:r>
    </w:p>
    <w:p w14:paraId="70332516" w14:textId="5AF59A81" w:rsidR="00281290" w:rsidRPr="00BC0ECF" w:rsidRDefault="00281290" w:rsidP="00281290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color w:val="EE0000"/>
          <w:sz w:val="24"/>
          <w:szCs w:val="24"/>
          <w:lang w:bidi="ar-SA"/>
        </w:rPr>
      </w:pPr>
      <w:r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>Note: Mac users can skip this step. They can still install Docker on their machine, but they will not be able to see GUI from the container.</w:t>
      </w:r>
      <w:r w:rsidR="00FC1283"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 Please follow instructions</w:t>
      </w:r>
      <w:r w:rsidR="00874894"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 at the end of</w:t>
      </w:r>
      <w:r w:rsidR="00FC1283"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 Section C. for local </w:t>
      </w:r>
      <w:proofErr w:type="spellStart"/>
      <w:r w:rsidR="00FC1283"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>MuJoCo</w:t>
      </w:r>
      <w:proofErr w:type="spellEnd"/>
      <w:r w:rsidR="00FC1283" w:rsidRPr="00BC0ECF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 installation.</w:t>
      </w:r>
    </w:p>
    <w:p w14:paraId="4918D414" w14:textId="6D412CE7" w:rsidR="00730007" w:rsidRDefault="00730007" w:rsidP="00730007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In this class, we will also heavily rely on Docker. Docker is a software platform that lets you package an application and all of its dependencies (OS, libraries, configuration, environment,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) in a lightweight unit called a container. A container is just like a </w:t>
      </w:r>
      <w:r w:rsidR="002A5185">
        <w:rPr>
          <w:rFonts w:ascii="Times New Roman" w:hAnsi="Times New Roman" w:cs="Times New Roman"/>
          <w:sz w:val="24"/>
          <w:szCs w:val="24"/>
          <w:lang w:bidi="ar-SA"/>
        </w:rPr>
        <w:t xml:space="preserve">complete </w:t>
      </w:r>
      <w:r>
        <w:rPr>
          <w:rFonts w:ascii="Times New Roman" w:hAnsi="Times New Roman" w:cs="Times New Roman"/>
          <w:sz w:val="24"/>
          <w:szCs w:val="24"/>
          <w:lang w:bidi="ar-SA"/>
        </w:rPr>
        <w:t>snapshot of a working instance of an application. The main advantages of using Docker are:</w:t>
      </w:r>
    </w:p>
    <w:p w14:paraId="4B414D29" w14:textId="1E02B631" w:rsidR="00730007" w:rsidRDefault="00730007" w:rsidP="0073000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Containerized software runs consistently across different environments, avoiding “it works on my machine” problem.</w:t>
      </w:r>
      <w:r w:rsidR="00B67338">
        <w:rPr>
          <w:rFonts w:ascii="Times New Roman" w:hAnsi="Times New Roman" w:cs="Times New Roman"/>
          <w:sz w:val="24"/>
          <w:szCs w:val="24"/>
          <w:lang w:bidi="ar-SA"/>
        </w:rPr>
        <w:t xml:space="preserve"> If a container runs on my machine, it will run on your machine as well</w:t>
      </w:r>
      <w:r w:rsidR="006459D3">
        <w:rPr>
          <w:rFonts w:ascii="Times New Roman" w:hAnsi="Times New Roman" w:cs="Times New Roman"/>
          <w:sz w:val="24"/>
          <w:szCs w:val="24"/>
          <w:lang w:bidi="ar-SA"/>
        </w:rPr>
        <w:t xml:space="preserve">, </w:t>
      </w:r>
      <w:r w:rsidR="00BC54D9">
        <w:rPr>
          <w:rFonts w:ascii="Times New Roman" w:hAnsi="Times New Roman" w:cs="Times New Roman"/>
          <w:sz w:val="24"/>
          <w:szCs w:val="24"/>
          <w:lang w:bidi="ar-SA"/>
        </w:rPr>
        <w:t>if</w:t>
      </w:r>
      <w:r w:rsidR="006459D3">
        <w:rPr>
          <w:rFonts w:ascii="Times New Roman" w:hAnsi="Times New Roman" w:cs="Times New Roman"/>
          <w:sz w:val="24"/>
          <w:szCs w:val="24"/>
          <w:lang w:bidi="ar-SA"/>
        </w:rPr>
        <w:t xml:space="preserve"> Docker is installed</w:t>
      </w:r>
      <w:r w:rsidR="00B67338">
        <w:rPr>
          <w:rFonts w:ascii="Times New Roman" w:hAnsi="Times New Roman" w:cs="Times New Roman"/>
          <w:sz w:val="24"/>
          <w:szCs w:val="24"/>
          <w:lang w:bidi="ar-SA"/>
        </w:rPr>
        <w:t>.</w:t>
      </w:r>
    </w:p>
    <w:p w14:paraId="1B77F90C" w14:textId="472FD62B" w:rsidR="00B03328" w:rsidRDefault="00B03328" w:rsidP="00730007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Containers are lightweight. Unlike a virtual machine, containers share the host machine’s operating system kernel. Therefore, they are much lighter and faster to run.</w:t>
      </w:r>
    </w:p>
    <w:p w14:paraId="42BF4898" w14:textId="32C7EA3E" w:rsidR="006E302F" w:rsidRDefault="006E302F" w:rsidP="006E30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Note: Docker is an instance of a container engine / runtime. There are alternatives including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Podman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containerd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>, but Docker is the most popular one.</w:t>
      </w:r>
    </w:p>
    <w:p w14:paraId="1801EE6A" w14:textId="10DC436F" w:rsidR="00923F6F" w:rsidRPr="006E302F" w:rsidRDefault="00923F6F" w:rsidP="006E302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 w:hint="eastAsia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Note: The instructions below are for a Linux (Ubuntu) system.</w:t>
      </w:r>
    </w:p>
    <w:p w14:paraId="39E27C1A" w14:textId="08885009" w:rsidR="002D5AF4" w:rsidRDefault="002D5AF4" w:rsidP="002D5AF4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Installing Docker:</w:t>
      </w:r>
    </w:p>
    <w:p w14:paraId="1B9AD870" w14:textId="4C6B52DF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# </w:t>
      </w:r>
      <w:r w:rsidRPr="009C5350">
        <w:rPr>
          <w:rFonts w:ascii="Courier New" w:hAnsi="Courier New" w:cs="Courier New"/>
          <w:sz w:val="24"/>
          <w:szCs w:val="24"/>
          <w:lang w:bidi="ar-SA"/>
        </w:rPr>
        <w:t>Docker installation using the convenience script</w:t>
      </w:r>
    </w:p>
    <w:p w14:paraId="1E6E0506" w14:textId="77777777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curl -</w:t>
      </w: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fsSL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https://get.docker.com -o get-docker.sh</w:t>
      </w:r>
    </w:p>
    <w:p w14:paraId="7DC383D4" w14:textId="77777777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sudo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</w:t>
      </w: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sh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get-docker.sh</w:t>
      </w:r>
    </w:p>
    <w:p w14:paraId="50A55540" w14:textId="77777777" w:rsidR="002D5AF4" w:rsidRPr="002D5AF4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</w:p>
    <w:p w14:paraId="71C44E31" w14:textId="04ECD839" w:rsidR="002D5AF4" w:rsidRPr="002D5AF4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2D5AF4">
        <w:rPr>
          <w:rFonts w:asciiTheme="minorHAnsi" w:hAnsiTheme="minorHAnsi" w:cstheme="minorHAnsi"/>
          <w:sz w:val="24"/>
          <w:szCs w:val="24"/>
          <w:lang w:bidi="ar-SA"/>
        </w:rPr>
        <w:t xml:space="preserve"># </w:t>
      </w:r>
      <w:r w:rsidR="00E10E58">
        <w:rPr>
          <w:rFonts w:asciiTheme="minorHAnsi" w:hAnsiTheme="minorHAnsi" w:cstheme="minorHAnsi"/>
          <w:sz w:val="24"/>
          <w:szCs w:val="24"/>
          <w:lang w:bidi="ar-SA"/>
        </w:rPr>
        <w:t>Add user to the docker group</w:t>
      </w:r>
    </w:p>
    <w:p w14:paraId="656F79C4" w14:textId="77777777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sudo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</w:t>
      </w: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usermod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-</w:t>
      </w: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aG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docker $USER</w:t>
      </w:r>
    </w:p>
    <w:p w14:paraId="06B979F0" w14:textId="760C2C9A" w:rsidR="002C7B20" w:rsidRPr="002D5AF4" w:rsidRDefault="002C7B20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>
        <w:rPr>
          <w:rFonts w:asciiTheme="minorHAnsi" w:hAnsiTheme="minorHAnsi" w:cstheme="minorHAnsi"/>
          <w:sz w:val="24"/>
          <w:szCs w:val="24"/>
          <w:lang w:bidi="ar-SA"/>
        </w:rPr>
        <w:t>Note: This allows you to run docker command without ‘</w:t>
      </w:r>
      <w:proofErr w:type="spellStart"/>
      <w:r>
        <w:rPr>
          <w:rFonts w:asciiTheme="minorHAnsi" w:hAnsiTheme="minorHAnsi" w:cstheme="minorHAnsi"/>
          <w:sz w:val="24"/>
          <w:szCs w:val="24"/>
          <w:lang w:bidi="ar-SA"/>
        </w:rPr>
        <w:t>sudo</w:t>
      </w:r>
      <w:proofErr w:type="spellEnd"/>
      <w:r>
        <w:rPr>
          <w:rFonts w:asciiTheme="minorHAnsi" w:hAnsiTheme="minorHAnsi" w:cstheme="minorHAnsi"/>
          <w:sz w:val="24"/>
          <w:szCs w:val="24"/>
          <w:lang w:bidi="ar-SA"/>
        </w:rPr>
        <w:t>.’ However, this will not take effect until you restart.</w:t>
      </w:r>
    </w:p>
    <w:p w14:paraId="78E3A911" w14:textId="77777777" w:rsidR="002D5AF4" w:rsidRPr="002D5AF4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</w:p>
    <w:p w14:paraId="50D9E192" w14:textId="235DFA60" w:rsidR="002D5AF4" w:rsidRPr="002D5AF4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Theme="minorHAnsi" w:hAnsiTheme="minorHAnsi" w:cstheme="minorHAnsi"/>
          <w:sz w:val="24"/>
          <w:szCs w:val="24"/>
          <w:lang w:bidi="ar-SA"/>
        </w:rPr>
      </w:pPr>
      <w:r w:rsidRPr="002D5AF4">
        <w:rPr>
          <w:rFonts w:asciiTheme="minorHAnsi" w:hAnsiTheme="minorHAnsi" w:cstheme="minorHAnsi"/>
          <w:sz w:val="24"/>
          <w:szCs w:val="24"/>
          <w:lang w:bidi="ar-SA"/>
        </w:rPr>
        <w:t xml:space="preserve"># </w:t>
      </w:r>
      <w:r w:rsidRPr="002D5AF4">
        <w:rPr>
          <w:rFonts w:asciiTheme="minorHAnsi" w:hAnsiTheme="minorHAnsi" w:cstheme="minorHAnsi"/>
          <w:sz w:val="24"/>
          <w:szCs w:val="24"/>
          <w:lang w:bidi="ar-SA"/>
        </w:rPr>
        <w:t>Verify Docker</w:t>
      </w:r>
    </w:p>
    <w:p w14:paraId="0B02FE7C" w14:textId="51AF6EBC" w:rsidR="002D5AF4" w:rsidRPr="009C5350" w:rsidRDefault="002D5AF4" w:rsidP="00A06559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docker run hello-world</w:t>
      </w:r>
    </w:p>
    <w:p w14:paraId="313A0799" w14:textId="6FD40F98" w:rsidR="000975B8" w:rsidRPr="000975B8" w:rsidRDefault="000975B8" w:rsidP="000975B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14:paraId="6F30D967" w14:textId="50455A19" w:rsidR="00E679E0" w:rsidRPr="00E679E0" w:rsidRDefault="009D5EAC" w:rsidP="00E679E0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MuJoCo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Installation</w:t>
      </w:r>
      <w:r w:rsidR="00A06559">
        <w:rPr>
          <w:rFonts w:ascii="Times New Roman" w:hAnsi="Times New Roman" w:cs="Times New Roman"/>
          <w:sz w:val="24"/>
          <w:szCs w:val="24"/>
          <w:lang w:bidi="ar-SA"/>
        </w:rPr>
        <w:t>:</w:t>
      </w:r>
    </w:p>
    <w:p w14:paraId="389EA77E" w14:textId="15B6B4ED" w:rsidR="00D27139" w:rsidRDefault="00D27139" w:rsidP="00D2713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In this course, we provide a preconfigured docker container </w:t>
      </w:r>
      <w:r w:rsidR="003F73C4">
        <w:rPr>
          <w:rFonts w:ascii="Times New Roman" w:hAnsi="Times New Roman" w:cs="Times New Roman"/>
          <w:sz w:val="24"/>
          <w:szCs w:val="24"/>
          <w:lang w:bidi="ar-SA"/>
        </w:rPr>
        <w:t xml:space="preserve">installed with </w:t>
      </w:r>
      <w:proofErr w:type="spellStart"/>
      <w:r w:rsidR="003F73C4">
        <w:rPr>
          <w:rFonts w:ascii="Times New Roman" w:hAnsi="Times New Roman" w:cs="Times New Roman"/>
          <w:sz w:val="24"/>
          <w:szCs w:val="24"/>
          <w:lang w:bidi="ar-SA"/>
        </w:rPr>
        <w:t>MuJoCo</w:t>
      </w:r>
      <w:proofErr w:type="spellEnd"/>
      <w:r w:rsidR="003F73C4">
        <w:rPr>
          <w:rFonts w:ascii="Times New Roman" w:hAnsi="Times New Roman" w:cs="Times New Roman"/>
          <w:sz w:val="24"/>
          <w:szCs w:val="24"/>
          <w:lang w:bidi="ar-SA"/>
        </w:rPr>
        <w:t xml:space="preserve"> 3.3.5.</w:t>
      </w:r>
    </w:p>
    <w:p w14:paraId="0C955EB4" w14:textId="31F40F84" w:rsidR="000B5F78" w:rsidRPr="00D27139" w:rsidRDefault="000B5F78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# Clone </w:t>
      </w:r>
    </w:p>
    <w:p w14:paraId="3502E670" w14:textId="4D4542D7" w:rsidR="00A06559" w:rsidRPr="009C5350" w:rsidRDefault="00A06559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git clone </w:t>
      </w:r>
      <w:hyperlink r:id="rId21" w:history="1">
        <w:r w:rsidRPr="009C5350">
          <w:rPr>
            <w:rStyle w:val="Hyperlink"/>
            <w:rFonts w:ascii="Courier New" w:hAnsi="Courier New" w:cs="Courier New"/>
            <w:sz w:val="24"/>
            <w:szCs w:val="24"/>
            <w:lang w:bidi="ar-SA"/>
          </w:rPr>
          <w:t>https://github.com/skim743/CS4803_ARM.git</w:t>
        </w:r>
      </w:hyperlink>
    </w:p>
    <w:p w14:paraId="0126F4A3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22AD56C9" w14:textId="522A747D" w:rsidR="000B5F78" w:rsidRDefault="000B5F78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# Change the directory</w:t>
      </w:r>
    </w:p>
    <w:p w14:paraId="31EC5727" w14:textId="52D84CB5" w:rsidR="004D642F" w:rsidRPr="009C5350" w:rsidRDefault="00A06559" w:rsidP="004D642F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cd CS4803_ARM/docker</w:t>
      </w:r>
    </w:p>
    <w:p w14:paraId="57E7D5E1" w14:textId="77777777" w:rsidR="004D642F" w:rsidRDefault="004D642F" w:rsidP="004D642F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50488C2F" w14:textId="41BF9036" w:rsidR="001A049C" w:rsidRPr="001A049C" w:rsidRDefault="001A049C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color w:val="EE0000"/>
          <w:sz w:val="24"/>
          <w:szCs w:val="24"/>
          <w:lang w:bidi="ar-SA"/>
        </w:rPr>
      </w:pPr>
      <w:r w:rsidRPr="001A049C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# </w:t>
      </w:r>
      <w:r w:rsidR="001D7E6D">
        <w:rPr>
          <w:rFonts w:ascii="Times New Roman" w:hAnsi="Times New Roman" w:cs="Times New Roman"/>
          <w:color w:val="EE0000"/>
          <w:sz w:val="24"/>
          <w:szCs w:val="24"/>
          <w:lang w:bidi="ar-SA"/>
        </w:rPr>
        <w:t xml:space="preserve">Important: </w:t>
      </w:r>
      <w:r w:rsidRPr="001A049C">
        <w:rPr>
          <w:rFonts w:ascii="Times New Roman" w:hAnsi="Times New Roman" w:cs="Times New Roman"/>
          <w:color w:val="EE0000"/>
          <w:sz w:val="24"/>
          <w:szCs w:val="24"/>
          <w:lang w:bidi="ar-SA"/>
        </w:rPr>
        <w:t>You will not see GUI if you don’t run this command before running the shell script.</w:t>
      </w:r>
    </w:p>
    <w:p w14:paraId="5922A202" w14:textId="24554A16" w:rsidR="00A06559" w:rsidRPr="009C5350" w:rsidRDefault="00A06559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xhost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+</w:t>
      </w:r>
    </w:p>
    <w:p w14:paraId="00A39DDC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0AFE4E41" w14:textId="3F649EBE" w:rsidR="001D7E6D" w:rsidRDefault="001D7E6D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# Run the convenience script to run the container</w:t>
      </w:r>
    </w:p>
    <w:p w14:paraId="092FD2EB" w14:textId="53A06F71" w:rsidR="00A06559" w:rsidRPr="009C5350" w:rsidRDefault="00A06559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>./docker_run.sh</w:t>
      </w:r>
    </w:p>
    <w:p w14:paraId="2F3E0CB2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0B8A0D64" w14:textId="72286CF9" w:rsidR="001D7E6D" w:rsidRDefault="001D7E6D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# Test run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MuJoCo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. This will load an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AgileX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Piper arm and an optical breadboard. You can control each joint by clicking/dragging each bar under the ‘Control’ tab on the top right.</w:t>
      </w:r>
    </w:p>
    <w:p w14:paraId="0A900E1C" w14:textId="662F803E" w:rsidR="001D7E6D" w:rsidRPr="009C5350" w:rsidRDefault="001D7E6D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python3 -m </w:t>
      </w: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mujoco.viewer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 -</w:t>
      </w:r>
      <w:proofErr w:type="spellStart"/>
      <w:r w:rsidRPr="009C5350">
        <w:rPr>
          <w:rFonts w:ascii="Courier New" w:hAnsi="Courier New" w:cs="Courier New"/>
          <w:sz w:val="24"/>
          <w:szCs w:val="24"/>
          <w:lang w:bidi="ar-SA"/>
        </w:rPr>
        <w:t>mjcf</w:t>
      </w:r>
      <w:proofErr w:type="spellEnd"/>
      <w:r w:rsidRPr="009C5350">
        <w:rPr>
          <w:rFonts w:ascii="Courier New" w:hAnsi="Courier New" w:cs="Courier New"/>
          <w:sz w:val="24"/>
          <w:szCs w:val="24"/>
          <w:lang w:bidi="ar-SA"/>
        </w:rPr>
        <w:t>=./assets/scene.xml</w:t>
      </w:r>
    </w:p>
    <w:p w14:paraId="36DB1155" w14:textId="5CC54603" w:rsidR="000B5F78" w:rsidRDefault="000B5F78" w:rsidP="00A06559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</w:p>
    <w:p w14:paraId="29D41552" w14:textId="12559326" w:rsidR="00BC0ECF" w:rsidRDefault="005A0B2F" w:rsidP="00BC0EC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Local </w:t>
      </w:r>
      <w:proofErr w:type="spellStart"/>
      <w:r>
        <w:rPr>
          <w:rFonts w:ascii="Times New Roman" w:hAnsi="Times New Roman" w:cs="Times New Roman"/>
          <w:sz w:val="24"/>
          <w:szCs w:val="24"/>
          <w:lang w:bidi="ar-SA"/>
        </w:rPr>
        <w:t>MuJoCo</w:t>
      </w:r>
      <w:proofErr w:type="spellEnd"/>
      <w:r>
        <w:rPr>
          <w:rFonts w:ascii="Times New Roman" w:hAnsi="Times New Roman" w:cs="Times New Roman"/>
          <w:sz w:val="24"/>
          <w:szCs w:val="24"/>
          <w:lang w:bidi="ar-SA"/>
        </w:rPr>
        <w:t xml:space="preserve"> installation for Mac users:</w:t>
      </w:r>
    </w:p>
    <w:p w14:paraId="33EC5094" w14:textId="2B649DB0" w:rsidR="001A1025" w:rsidRPr="00BC0ECF" w:rsidRDefault="001A1025" w:rsidP="00BC0EC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 New Roman" w:hAnsi="Times New Roman" w:cs="Times New Roman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ab/>
        <w:t xml:space="preserve"># Install dependencies. </w:t>
      </w:r>
      <w:r w:rsidRPr="005913C3">
        <w:rPr>
          <w:rFonts w:ascii="Times New Roman" w:hAnsi="Times New Roman" w:cs="Times New Roman"/>
          <w:color w:val="EE0000"/>
          <w:sz w:val="24"/>
          <w:szCs w:val="24"/>
          <w:lang w:bidi="ar-SA"/>
        </w:rPr>
        <w:t>Please make sure you have Python 3.10</w:t>
      </w:r>
    </w:p>
    <w:p w14:paraId="5A00AD47" w14:textId="10305907" w:rsidR="005A0B2F" w:rsidRPr="009C5350" w:rsidRDefault="00BC0EC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eastAsia="ko-KR" w:bidi="ar-SA"/>
        </w:rPr>
      </w:pPr>
      <w:r w:rsidRPr="009C5350">
        <w:rPr>
          <w:rFonts w:ascii="Courier New" w:hAnsi="Courier New" w:cs="Courier New"/>
          <w:sz w:val="24"/>
          <w:szCs w:val="24"/>
          <w:lang w:eastAsia="ko-KR" w:bidi="ar-SA"/>
        </w:rPr>
        <w:t xml:space="preserve">brew install python </w:t>
      </w:r>
      <w:proofErr w:type="spellStart"/>
      <w:r w:rsidRPr="009C5350">
        <w:rPr>
          <w:rFonts w:ascii="Courier New" w:hAnsi="Courier New" w:cs="Courier New"/>
          <w:sz w:val="24"/>
          <w:szCs w:val="24"/>
          <w:lang w:eastAsia="ko-KR" w:bidi="ar-SA"/>
        </w:rPr>
        <w:t>glfw</w:t>
      </w:r>
      <w:proofErr w:type="spellEnd"/>
    </w:p>
    <w:p w14:paraId="3050D7D8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eastAsia="ko-KR" w:bidi="ar-SA"/>
        </w:rPr>
      </w:pPr>
    </w:p>
    <w:p w14:paraId="0435D4CA" w14:textId="2382FF6A" w:rsidR="001A1025" w:rsidRDefault="001A1025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eastAsia="ko-KR" w:bidi="ar-SA"/>
        </w:rPr>
        <w:lastRenderedPageBreak/>
        <w:t xml:space="preserve"># Install </w:t>
      </w:r>
      <w:proofErr w:type="spellStart"/>
      <w:r>
        <w:rPr>
          <w:rFonts w:ascii="Times New Roman" w:hAnsi="Times New Roman" w:cs="Times New Roman"/>
          <w:sz w:val="24"/>
          <w:szCs w:val="24"/>
          <w:lang w:eastAsia="ko-KR" w:bidi="ar-SA"/>
        </w:rPr>
        <w:t>MuJoCo</w:t>
      </w:r>
      <w:proofErr w:type="spellEnd"/>
    </w:p>
    <w:p w14:paraId="6AD4FF54" w14:textId="68D821F2" w:rsidR="00BC0ECF" w:rsidRPr="009C5350" w:rsidRDefault="00BC0EC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eastAsia="ko-KR" w:bidi="ar-SA"/>
        </w:rPr>
      </w:pPr>
      <w:r w:rsidRPr="009C5350">
        <w:rPr>
          <w:rFonts w:ascii="Courier New" w:hAnsi="Courier New" w:cs="Courier New"/>
          <w:sz w:val="24"/>
          <w:szCs w:val="24"/>
          <w:lang w:eastAsia="ko-KR" w:bidi="ar-SA"/>
        </w:rPr>
        <w:t xml:space="preserve">pip3 install </w:t>
      </w:r>
      <w:proofErr w:type="spellStart"/>
      <w:r w:rsidRPr="009C5350">
        <w:rPr>
          <w:rFonts w:ascii="Courier New" w:hAnsi="Courier New" w:cs="Courier New"/>
          <w:sz w:val="24"/>
          <w:szCs w:val="24"/>
          <w:lang w:eastAsia="ko-KR" w:bidi="ar-SA"/>
        </w:rPr>
        <w:t>mujoco</w:t>
      </w:r>
      <w:proofErr w:type="spellEnd"/>
    </w:p>
    <w:p w14:paraId="35802C9A" w14:textId="77777777" w:rsidR="004D642F" w:rsidRDefault="004D642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eastAsia="ko-KR" w:bidi="ar-SA"/>
        </w:rPr>
      </w:pPr>
    </w:p>
    <w:p w14:paraId="49773E88" w14:textId="77777777" w:rsidR="008161C7" w:rsidRPr="00D27139" w:rsidRDefault="008161C7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# Clone </w:t>
      </w:r>
    </w:p>
    <w:p w14:paraId="7EA6CF41" w14:textId="77777777" w:rsidR="008161C7" w:rsidRPr="009C5350" w:rsidRDefault="008161C7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bidi="ar-SA"/>
        </w:rPr>
        <w:t xml:space="preserve">git clone </w:t>
      </w:r>
      <w:hyperlink r:id="rId22" w:history="1">
        <w:r w:rsidRPr="009C5350">
          <w:rPr>
            <w:rStyle w:val="Hyperlink"/>
            <w:rFonts w:ascii="Courier New" w:hAnsi="Courier New" w:cs="Courier New"/>
            <w:sz w:val="24"/>
            <w:szCs w:val="24"/>
            <w:lang w:bidi="ar-SA"/>
          </w:rPr>
          <w:t>https://github.com/skim743/CS4803_ARM.git</w:t>
        </w:r>
      </w:hyperlink>
    </w:p>
    <w:p w14:paraId="3E4BC651" w14:textId="77777777" w:rsidR="004D642F" w:rsidRDefault="004D642F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6069E75F" w14:textId="77777777" w:rsidR="008161C7" w:rsidRDefault="008161C7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 w:hint="eastAsia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# Change the directory</w:t>
      </w:r>
    </w:p>
    <w:p w14:paraId="4FCEBEB6" w14:textId="51785009" w:rsidR="008161C7" w:rsidRPr="009C5350" w:rsidRDefault="008161C7" w:rsidP="00BC3AF1">
      <w:pPr>
        <w:pStyle w:val="CodeBlock"/>
      </w:pPr>
      <w:r w:rsidRPr="009C5350">
        <w:t>cd CS4803_ARM</w:t>
      </w:r>
    </w:p>
    <w:p w14:paraId="3F930849" w14:textId="77777777" w:rsidR="004D642F" w:rsidRDefault="004D642F" w:rsidP="008161C7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</w:p>
    <w:p w14:paraId="4A96A477" w14:textId="52645B81" w:rsidR="00BC0ECF" w:rsidRDefault="00BC0ECF" w:rsidP="000B5F78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eastAsia="ko-KR" w:bidi="ar-SA"/>
        </w:rPr>
      </w:pPr>
      <w:r>
        <w:rPr>
          <w:rFonts w:ascii="Times New Roman" w:hAnsi="Times New Roman" w:cs="Times New Roman"/>
          <w:sz w:val="24"/>
          <w:szCs w:val="24"/>
          <w:lang w:eastAsia="ko-KR" w:bidi="ar-SA"/>
        </w:rPr>
        <w:t xml:space="preserve"># </w:t>
      </w:r>
      <w:r w:rsidR="001C19BF">
        <w:rPr>
          <w:rFonts w:ascii="Times New Roman" w:hAnsi="Times New Roman" w:cs="Times New Roman"/>
          <w:sz w:val="24"/>
          <w:szCs w:val="24"/>
          <w:lang w:bidi="ar-SA"/>
        </w:rPr>
        <w:t xml:space="preserve">Test run </w:t>
      </w:r>
      <w:proofErr w:type="spellStart"/>
      <w:r w:rsidR="001C19BF">
        <w:rPr>
          <w:rFonts w:ascii="Times New Roman" w:hAnsi="Times New Roman" w:cs="Times New Roman"/>
          <w:sz w:val="24"/>
          <w:szCs w:val="24"/>
          <w:lang w:bidi="ar-SA"/>
        </w:rPr>
        <w:t>MuJoCo</w:t>
      </w:r>
      <w:proofErr w:type="spellEnd"/>
      <w:r w:rsidR="001C19BF">
        <w:rPr>
          <w:rFonts w:ascii="Times New Roman" w:hAnsi="Times New Roman" w:cs="Times New Roman"/>
          <w:sz w:val="24"/>
          <w:szCs w:val="24"/>
          <w:lang w:bidi="ar-SA"/>
        </w:rPr>
        <w:t xml:space="preserve">. This will load an </w:t>
      </w:r>
      <w:proofErr w:type="spellStart"/>
      <w:r w:rsidR="001C19BF">
        <w:rPr>
          <w:rFonts w:ascii="Times New Roman" w:hAnsi="Times New Roman" w:cs="Times New Roman"/>
          <w:sz w:val="24"/>
          <w:szCs w:val="24"/>
          <w:lang w:bidi="ar-SA"/>
        </w:rPr>
        <w:t>AgileX</w:t>
      </w:r>
      <w:proofErr w:type="spellEnd"/>
      <w:r w:rsidR="001C19BF">
        <w:rPr>
          <w:rFonts w:ascii="Times New Roman" w:hAnsi="Times New Roman" w:cs="Times New Roman"/>
          <w:sz w:val="24"/>
          <w:szCs w:val="24"/>
          <w:lang w:bidi="ar-SA"/>
        </w:rPr>
        <w:t xml:space="preserve"> Piper arm and an optical breadboard. You can control each joint by clicking/dragging each bar under the ‘Control’ tab on the top right.</w:t>
      </w:r>
    </w:p>
    <w:p w14:paraId="162C19E7" w14:textId="07B5237E" w:rsidR="000A238B" w:rsidRDefault="00BC0ECF" w:rsidP="000A238B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Courier New" w:hAnsi="Courier New" w:cs="Courier New"/>
          <w:sz w:val="24"/>
          <w:szCs w:val="24"/>
          <w:lang w:bidi="ar-SA"/>
        </w:rPr>
      </w:pPr>
      <w:r w:rsidRPr="009C5350">
        <w:rPr>
          <w:rFonts w:ascii="Courier New" w:hAnsi="Courier New" w:cs="Courier New"/>
          <w:sz w:val="24"/>
          <w:szCs w:val="24"/>
          <w:lang w:eastAsia="ko-KR" w:bidi="ar-SA"/>
        </w:rPr>
        <w:t xml:space="preserve">python3 -m </w:t>
      </w:r>
      <w:proofErr w:type="spellStart"/>
      <w:r w:rsidRPr="009C5350">
        <w:rPr>
          <w:rFonts w:ascii="Courier New" w:hAnsi="Courier New" w:cs="Courier New"/>
          <w:sz w:val="24"/>
          <w:szCs w:val="24"/>
          <w:lang w:eastAsia="ko-KR" w:bidi="ar-SA"/>
        </w:rPr>
        <w:t>mujoco.viewer</w:t>
      </w:r>
      <w:proofErr w:type="spellEnd"/>
      <w:r w:rsidR="00717800" w:rsidRPr="009C5350">
        <w:rPr>
          <w:rFonts w:ascii="Courier New" w:hAnsi="Courier New" w:cs="Courier New"/>
          <w:sz w:val="24"/>
          <w:szCs w:val="24"/>
          <w:lang w:eastAsia="ko-KR" w:bidi="ar-SA"/>
        </w:rPr>
        <w:t xml:space="preserve"> </w:t>
      </w:r>
      <w:r w:rsidR="00717800" w:rsidRPr="009C5350">
        <w:rPr>
          <w:rFonts w:ascii="Courier New" w:hAnsi="Courier New" w:cs="Courier New"/>
          <w:sz w:val="24"/>
          <w:szCs w:val="24"/>
          <w:lang w:bidi="ar-SA"/>
        </w:rPr>
        <w:t>-</w:t>
      </w:r>
      <w:proofErr w:type="spellStart"/>
      <w:r w:rsidR="00717800" w:rsidRPr="009C5350">
        <w:rPr>
          <w:rFonts w:ascii="Courier New" w:hAnsi="Courier New" w:cs="Courier New"/>
          <w:sz w:val="24"/>
          <w:szCs w:val="24"/>
          <w:lang w:bidi="ar-SA"/>
        </w:rPr>
        <w:t>mjcf</w:t>
      </w:r>
      <w:proofErr w:type="spellEnd"/>
      <w:r w:rsidR="00717800" w:rsidRPr="009C5350">
        <w:rPr>
          <w:rFonts w:ascii="Courier New" w:hAnsi="Courier New" w:cs="Courier New"/>
          <w:sz w:val="24"/>
          <w:szCs w:val="24"/>
          <w:lang w:bidi="ar-SA"/>
        </w:rPr>
        <w:t>=./assets/scene.xml</w:t>
      </w:r>
    </w:p>
    <w:p w14:paraId="0BF936B3" w14:textId="5F8AA887" w:rsidR="000A238B" w:rsidRDefault="000A238B" w:rsidP="000A238B">
      <w:pPr>
        <w:widowControl w:val="0"/>
        <w:autoSpaceDE w:val="0"/>
        <w:autoSpaceDN w:val="0"/>
        <w:adjustRightInd w:val="0"/>
        <w:spacing w:after="240" w:line="300" w:lineRule="atLeast"/>
        <w:ind w:left="720"/>
        <w:rPr>
          <w:rFonts w:ascii="Times New Roman" w:hAnsi="Times New Roman" w:cs="Times New Roman"/>
          <w:sz w:val="24"/>
          <w:szCs w:val="24"/>
          <w:lang w:bidi="ar-SA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># Run a Python test file</w:t>
      </w:r>
    </w:p>
    <w:p w14:paraId="5271B368" w14:textId="5E64A6FA" w:rsidR="000A238B" w:rsidRDefault="000A238B" w:rsidP="000A238B">
      <w:pPr>
        <w:pStyle w:val="CodeBlock"/>
      </w:pPr>
      <w:r>
        <w:t>cd &lt;path-to-your-directory&gt;/CS4803ARM_Fall2025/</w:t>
      </w:r>
      <w:proofErr w:type="spellStart"/>
      <w:r>
        <w:t>user_data</w:t>
      </w:r>
      <w:proofErr w:type="spellEnd"/>
    </w:p>
    <w:p w14:paraId="1D2FCC50" w14:textId="5ED432E1" w:rsidR="000A238B" w:rsidRPr="000A238B" w:rsidRDefault="000A238B" w:rsidP="000A238B">
      <w:pPr>
        <w:pStyle w:val="CodeBlock"/>
      </w:pPr>
      <w:proofErr w:type="spellStart"/>
      <w:r>
        <w:t>mjpython</w:t>
      </w:r>
      <w:proofErr w:type="spellEnd"/>
      <w:r>
        <w:t xml:space="preserve"> test.py</w:t>
      </w:r>
    </w:p>
    <w:sectPr w:rsidR="000A238B" w:rsidRPr="000A238B" w:rsidSect="00C32125">
      <w:headerReference w:type="default" r:id="rId23"/>
      <w:footerReference w:type="first" r:id="rId24"/>
      <w:type w:val="continuous"/>
      <w:pgSz w:w="12240" w:h="15840" w:code="1"/>
      <w:pgMar w:top="1440" w:right="1260" w:bottom="1440" w:left="1440" w:header="720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9A8EE" w14:textId="77777777" w:rsidR="005734F0" w:rsidRDefault="005734F0" w:rsidP="00690F5C">
      <w:pPr>
        <w:spacing w:after="0" w:line="240" w:lineRule="auto"/>
      </w:pPr>
      <w:r>
        <w:separator/>
      </w:r>
    </w:p>
  </w:endnote>
  <w:endnote w:type="continuationSeparator" w:id="0">
    <w:p w14:paraId="47458663" w14:textId="77777777" w:rsidR="005734F0" w:rsidRDefault="005734F0" w:rsidP="00690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D777C" w14:textId="5D1FE9C3" w:rsidR="00655A01" w:rsidRPr="009E37F9" w:rsidRDefault="00655A01" w:rsidP="009E37F9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t>RBE 2001</w:t>
    </w:r>
    <w:r w:rsidRPr="0036747F">
      <w:rPr>
        <w:rFonts w:asciiTheme="minorHAnsi" w:hAnsiTheme="minorHAnsi"/>
        <w:sz w:val="20"/>
      </w:rPr>
      <w:tab/>
    </w:r>
    <w:r>
      <w:rPr>
        <w:rFonts w:asciiTheme="minorHAnsi" w:hAnsiTheme="minorHAnsi"/>
        <w:sz w:val="20"/>
      </w:rPr>
      <w:t xml:space="preserve">Revised: </w:t>
    </w:r>
    <w:r>
      <w:rPr>
        <w:rFonts w:asciiTheme="minorHAnsi" w:hAnsiTheme="minorHAnsi"/>
        <w:sz w:val="20"/>
      </w:rPr>
      <w:fldChar w:fldCharType="begin"/>
    </w:r>
    <w:r>
      <w:rPr>
        <w:rFonts w:asciiTheme="minorHAnsi" w:hAnsiTheme="minorHAnsi"/>
        <w:sz w:val="20"/>
      </w:rPr>
      <w:instrText xml:space="preserve"> DATE \@ "d-MMM-yy" </w:instrText>
    </w:r>
    <w:r>
      <w:rPr>
        <w:rFonts w:asciiTheme="minorHAnsi" w:hAnsiTheme="minorHAnsi"/>
        <w:sz w:val="20"/>
      </w:rPr>
      <w:fldChar w:fldCharType="separate"/>
    </w:r>
    <w:r w:rsidR="00F04F20">
      <w:rPr>
        <w:rFonts w:asciiTheme="minorHAnsi" w:hAnsiTheme="minorHAnsi"/>
        <w:noProof/>
        <w:sz w:val="20"/>
      </w:rPr>
      <w:t>19-Aug-25</w:t>
    </w:r>
    <w:r>
      <w:rPr>
        <w:rFonts w:asciiTheme="minorHAnsi" w:hAnsiTheme="minorHAnsi"/>
        <w:sz w:val="20"/>
      </w:rPr>
      <w:fldChar w:fldCharType="end"/>
    </w:r>
    <w:r w:rsidRPr="0036747F">
      <w:rPr>
        <w:rFonts w:asciiTheme="minorHAnsi" w:hAnsiTheme="minorHAnsi"/>
        <w:sz w:val="20"/>
      </w:rPr>
      <w:t xml:space="preserve"> </w:t>
    </w:r>
    <w:r w:rsidRPr="0036747F">
      <w:rPr>
        <w:rFonts w:asciiTheme="minorHAnsi" w:hAnsiTheme="minorHAnsi"/>
        <w:sz w:val="20"/>
      </w:rPr>
      <w:tab/>
    </w:r>
    <w:r w:rsidRPr="0036747F">
      <w:rPr>
        <w:rFonts w:asciiTheme="minorHAnsi" w:hAnsiTheme="minorHAnsi"/>
        <w:sz w:val="20"/>
      </w:rPr>
      <w:fldChar w:fldCharType="begin"/>
    </w:r>
    <w:r w:rsidRPr="0036747F">
      <w:rPr>
        <w:rFonts w:asciiTheme="minorHAnsi" w:hAnsiTheme="minorHAnsi"/>
        <w:sz w:val="20"/>
      </w:rPr>
      <w:instrText xml:space="preserve"> PAGE   \* MERGEFORMAT </w:instrText>
    </w:r>
    <w:r w:rsidRPr="0036747F">
      <w:rPr>
        <w:rFonts w:asciiTheme="minorHAnsi" w:hAnsiTheme="minorHAnsi"/>
        <w:sz w:val="20"/>
      </w:rPr>
      <w:fldChar w:fldCharType="separate"/>
    </w:r>
    <w:r>
      <w:rPr>
        <w:rFonts w:asciiTheme="minorHAnsi" w:hAnsiTheme="minorHAnsi"/>
        <w:noProof/>
        <w:sz w:val="20"/>
      </w:rPr>
      <w:t>2</w:t>
    </w:r>
    <w:r w:rsidRPr="0036747F">
      <w:rPr>
        <w:rFonts w:asciiTheme="minorHAnsi" w:hAnsiTheme="minorHAnsi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5C1DD" w14:textId="77777777" w:rsidR="00655A01" w:rsidRPr="00171D04" w:rsidRDefault="00E465D4" w:rsidP="007465EE">
    <w:pPr>
      <w:pStyle w:val="Footer"/>
      <w:rPr>
        <w:rFonts w:asciiTheme="minorHAnsi" w:hAnsiTheme="minorHAnsi"/>
        <w:sz w:val="18"/>
        <w:lang w:eastAsia="zh-CN"/>
      </w:rPr>
    </w:pPr>
    <w:r>
      <w:rPr>
        <w:rFonts w:asciiTheme="minorHAnsi" w:hAnsiTheme="minorHAnsi"/>
        <w:sz w:val="18"/>
      </w:rPr>
      <w:t xml:space="preserve">CS </w:t>
    </w:r>
    <w:r w:rsidR="00C32125">
      <w:rPr>
        <w:rFonts w:asciiTheme="minorHAnsi" w:hAnsiTheme="minorHAnsi"/>
        <w:sz w:val="18"/>
      </w:rPr>
      <w:t>4803 ARM</w:t>
    </w:r>
    <w:r>
      <w:rPr>
        <w:rFonts w:asciiTheme="minorHAnsi" w:hAnsiTheme="minorHAnsi"/>
        <w:sz w:val="18"/>
      </w:rPr>
      <w:t xml:space="preserve"> </w:t>
    </w:r>
    <w:r w:rsidR="00C32125">
      <w:rPr>
        <w:rFonts w:asciiTheme="minorHAnsi" w:hAnsiTheme="minorHAnsi"/>
        <w:sz w:val="18"/>
      </w:rPr>
      <w:t>Fall</w:t>
    </w:r>
    <w:r>
      <w:rPr>
        <w:rFonts w:asciiTheme="minorHAnsi" w:hAnsiTheme="minorHAnsi"/>
        <w:sz w:val="18"/>
      </w:rPr>
      <w:t xml:space="preserve"> 202</w:t>
    </w:r>
    <w:r w:rsidR="00655A01">
      <w:rPr>
        <w:rFonts w:asciiTheme="minorHAnsi" w:hAnsiTheme="minorHAnsi"/>
        <w:noProof/>
        <w:sz w:val="20"/>
        <w:lang w:eastAsia="zh-CN" w:bidi="ar-SA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49F3396E" wp14:editId="12EF003D">
              <wp:simplePos x="0" y="0"/>
              <wp:positionH relativeFrom="page">
                <wp:posOffset>3175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9" name="AutoShap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5655D96C">
            <v:shapetype id="_x0000_t32" coordsize="21600,21600" o:oned="t" filled="f" o:spt="32" path="m,l21600,21600e" w14:anchorId="19CE9687">
              <v:path fillok="f" arrowok="t" o:connecttype="none"/>
              <o:lock v:ext="edit" shapetype="t"/>
            </v:shapetype>
            <v:shape id="AutoShape 29" style="position:absolute;margin-left:.25pt;margin-top:738pt;width:612pt;height:0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">
              <w10:wrap anchorx="page" anchory="page"/>
            </v:shape>
          </w:pict>
        </mc:Fallback>
      </mc:AlternateContent>
    </w:r>
    <w:r w:rsidR="005B234A">
      <w:rPr>
        <w:rFonts w:asciiTheme="minorHAnsi" w:hAnsiTheme="minorHAnsi" w:hint="eastAsia"/>
        <w:sz w:val="18"/>
        <w:lang w:eastAsia="zh-CN"/>
      </w:rPr>
      <w:t>5</w:t>
    </w:r>
    <w:r w:rsidR="00655A01" w:rsidRPr="00171D04">
      <w:rPr>
        <w:rFonts w:asciiTheme="minorHAnsi" w:hAnsiTheme="minorHAnsi"/>
        <w:sz w:val="18"/>
      </w:rPr>
      <w:tab/>
      <w:t xml:space="preserve">Revised: </w:t>
    </w:r>
    <w:r w:rsidR="00655A01" w:rsidRPr="00171D04">
      <w:rPr>
        <w:rFonts w:asciiTheme="minorHAnsi" w:hAnsiTheme="minorHAnsi"/>
        <w:sz w:val="18"/>
      </w:rPr>
      <w:fldChar w:fldCharType="begin"/>
    </w:r>
    <w:r w:rsidR="00655A01" w:rsidRPr="00171D04">
      <w:rPr>
        <w:rFonts w:asciiTheme="minorHAnsi" w:hAnsiTheme="minorHAnsi"/>
        <w:sz w:val="18"/>
      </w:rPr>
      <w:instrText xml:space="preserve"> DATE \@ "d-MMM-yy" </w:instrText>
    </w:r>
    <w:r w:rsidR="00655A01" w:rsidRPr="00171D04">
      <w:rPr>
        <w:rFonts w:asciiTheme="minorHAnsi" w:hAnsiTheme="minorHAnsi"/>
        <w:sz w:val="18"/>
      </w:rPr>
      <w:fldChar w:fldCharType="separate"/>
    </w:r>
    <w:r w:rsidR="00C32125">
      <w:rPr>
        <w:rFonts w:asciiTheme="minorHAnsi" w:hAnsiTheme="minorHAnsi"/>
        <w:noProof/>
        <w:sz w:val="18"/>
      </w:rPr>
      <w:t>22</w:t>
    </w:r>
    <w:r w:rsidR="00F04F20">
      <w:rPr>
        <w:rFonts w:asciiTheme="minorHAnsi" w:hAnsiTheme="minorHAnsi"/>
        <w:noProof/>
        <w:sz w:val="18"/>
      </w:rPr>
      <w:t>-Aug-25</w:t>
    </w:r>
    <w:r w:rsidR="00655A01" w:rsidRPr="00171D04">
      <w:rPr>
        <w:rFonts w:asciiTheme="minorHAnsi" w:hAnsiTheme="minorHAnsi"/>
        <w:sz w:val="18"/>
      </w:rPr>
      <w:fldChar w:fldCharType="end"/>
    </w:r>
    <w:r w:rsidR="00655A01" w:rsidRPr="00171D04">
      <w:rPr>
        <w:rFonts w:asciiTheme="minorHAnsi" w:hAnsiTheme="minorHAnsi"/>
        <w:sz w:val="18"/>
      </w:rPr>
      <w:t xml:space="preserve"> </w:t>
    </w:r>
    <w:r w:rsidR="00655A01" w:rsidRPr="00171D04">
      <w:rPr>
        <w:rFonts w:asciiTheme="minorHAnsi" w:hAnsiTheme="minorHAnsi"/>
        <w:sz w:val="18"/>
      </w:rPr>
      <w:tab/>
    </w:r>
    <w:r w:rsidR="00655A01" w:rsidRPr="00171D04">
      <w:rPr>
        <w:rFonts w:asciiTheme="minorHAnsi" w:hAnsiTheme="minorHAnsi"/>
        <w:sz w:val="18"/>
      </w:rPr>
      <w:fldChar w:fldCharType="begin"/>
    </w:r>
    <w:r w:rsidR="00655A01" w:rsidRPr="00171D04">
      <w:rPr>
        <w:rFonts w:asciiTheme="minorHAnsi" w:hAnsiTheme="minorHAnsi"/>
        <w:sz w:val="18"/>
      </w:rPr>
      <w:instrText xml:space="preserve"> PAGE   \* MERGEFORMAT </w:instrText>
    </w:r>
    <w:r w:rsidR="00655A01" w:rsidRPr="00171D04">
      <w:rPr>
        <w:rFonts w:asciiTheme="minorHAnsi" w:hAnsiTheme="minorHAnsi"/>
        <w:sz w:val="18"/>
      </w:rPr>
      <w:fldChar w:fldCharType="separate"/>
    </w:r>
    <w:r w:rsidR="00200CB2">
      <w:rPr>
        <w:rFonts w:asciiTheme="minorHAnsi" w:hAnsiTheme="minorHAnsi"/>
        <w:noProof/>
        <w:sz w:val="18"/>
      </w:rPr>
      <w:t>5</w:t>
    </w:r>
    <w:r w:rsidR="00655A01" w:rsidRPr="00171D04">
      <w:rPr>
        <w:rFonts w:asciiTheme="minorHAnsi" w:hAnsiTheme="minorHAns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95906" w14:textId="77777777" w:rsidR="00655A01" w:rsidRPr="008D21C6" w:rsidRDefault="00655A01" w:rsidP="008D21C6">
    <w:pPr>
      <w:pStyle w:val="Footer"/>
      <w:rPr>
        <w:rFonts w:asciiTheme="minorHAnsi" w:hAnsiTheme="minorHAnsi"/>
        <w:sz w:val="18"/>
      </w:rPr>
    </w:pPr>
    <w:r>
      <w:rPr>
        <w:rFonts w:asciiTheme="minorHAnsi" w:hAnsiTheme="minorHAnsi"/>
        <w:noProof/>
        <w:sz w:val="20"/>
        <w:lang w:eastAsia="zh-CN" w:bidi="ar-SA"/>
      </w:rPr>
      <mc:AlternateContent>
        <mc:Choice Requires="wps">
          <w:drawing>
            <wp:anchor distT="4294967295" distB="4294967295" distL="114300" distR="114300" simplePos="0" relativeHeight="251661824" behindDoc="0" locked="0" layoutInCell="1" allowOverlap="1" wp14:anchorId="0156EBB4" wp14:editId="7E9CFA2E">
              <wp:simplePos x="0" y="0"/>
              <wp:positionH relativeFrom="page">
                <wp:posOffset>3175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5" name="AutoShap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409B3A9D">
            <v:shapetype id="_x0000_t32" coordsize="21600,21600" o:oned="t" filled="f" o:spt="32" path="m,l21600,21600e" w14:anchorId="6E5AF449">
              <v:path fillok="f" arrowok="t" o:connecttype="none"/>
              <o:lock v:ext="edit" shapetype="t"/>
            </v:shapetype>
            <v:shape id="AutoShape 40" style="position:absolute;margin-left:.25pt;margin-top:738pt;width:612pt;height:0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">
              <w10:wrap anchorx="page" anchory="page"/>
            </v:shape>
          </w:pict>
        </mc:Fallback>
      </mc:AlternateContent>
    </w:r>
    <w:bookmarkStart w:id="0" w:name="_Hlk145930552"/>
    <w:r w:rsidR="0099726F">
      <w:rPr>
        <w:rFonts w:asciiTheme="minorHAnsi" w:hAnsiTheme="minorHAnsi"/>
        <w:sz w:val="18"/>
      </w:rPr>
      <w:t xml:space="preserve">CS </w:t>
    </w:r>
    <w:r w:rsidR="000B3813">
      <w:rPr>
        <w:rFonts w:asciiTheme="minorHAnsi" w:hAnsiTheme="minorHAnsi"/>
        <w:sz w:val="18"/>
      </w:rPr>
      <w:t>4803 ARM</w:t>
    </w:r>
    <w:r w:rsidR="0099726F">
      <w:rPr>
        <w:rFonts w:asciiTheme="minorHAnsi" w:hAnsiTheme="minorHAnsi"/>
        <w:sz w:val="18"/>
      </w:rPr>
      <w:t xml:space="preserve"> </w:t>
    </w:r>
    <w:r w:rsidR="000B3813">
      <w:rPr>
        <w:rFonts w:asciiTheme="minorHAnsi" w:hAnsiTheme="minorHAnsi"/>
        <w:sz w:val="18"/>
        <w:lang w:eastAsia="zh-CN"/>
      </w:rPr>
      <w:t>Fall</w:t>
    </w:r>
    <w:r w:rsidR="0099726F">
      <w:rPr>
        <w:rFonts w:asciiTheme="minorHAnsi" w:hAnsiTheme="minorHAnsi"/>
        <w:sz w:val="18"/>
      </w:rPr>
      <w:t xml:space="preserve"> 20</w:t>
    </w:r>
    <w:r w:rsidR="00B12825">
      <w:rPr>
        <w:rFonts w:asciiTheme="minorHAnsi" w:hAnsiTheme="minorHAnsi"/>
        <w:sz w:val="18"/>
      </w:rPr>
      <w:t>2</w:t>
    </w:r>
    <w:bookmarkEnd w:id="0"/>
    <w:r w:rsidR="00837DCD">
      <w:rPr>
        <w:rFonts w:asciiTheme="minorHAnsi" w:hAnsiTheme="minorHAnsi" w:hint="eastAsia"/>
        <w:sz w:val="18"/>
        <w:lang w:eastAsia="zh-CN"/>
      </w:rPr>
      <w:t>5</w:t>
    </w:r>
    <w:r w:rsidRPr="00171D04">
      <w:rPr>
        <w:rFonts w:asciiTheme="minorHAnsi" w:hAnsiTheme="minorHAnsi"/>
        <w:sz w:val="18"/>
      </w:rPr>
      <w:tab/>
      <w:t xml:space="preserve">Revised: </w:t>
    </w:r>
    <w:r w:rsidRPr="00171D04">
      <w:rPr>
        <w:rFonts w:asciiTheme="minorHAnsi" w:hAnsiTheme="minorHAnsi"/>
        <w:sz w:val="18"/>
      </w:rPr>
      <w:fldChar w:fldCharType="begin"/>
    </w:r>
    <w:r w:rsidRPr="00171D04">
      <w:rPr>
        <w:rFonts w:asciiTheme="minorHAnsi" w:hAnsiTheme="minorHAnsi"/>
        <w:sz w:val="18"/>
      </w:rPr>
      <w:instrText xml:space="preserve"> DATE \@ "d-MMM-yy" </w:instrText>
    </w:r>
    <w:r w:rsidRPr="00171D04">
      <w:rPr>
        <w:rFonts w:asciiTheme="minorHAnsi" w:hAnsiTheme="minorHAnsi"/>
        <w:sz w:val="18"/>
      </w:rPr>
      <w:fldChar w:fldCharType="separate"/>
    </w:r>
    <w:r w:rsidR="000B3813">
      <w:rPr>
        <w:rFonts w:asciiTheme="minorHAnsi" w:hAnsiTheme="minorHAnsi"/>
        <w:noProof/>
        <w:sz w:val="18"/>
      </w:rPr>
      <w:t>21</w:t>
    </w:r>
    <w:r w:rsidR="00F04F20">
      <w:rPr>
        <w:rFonts w:asciiTheme="minorHAnsi" w:hAnsiTheme="minorHAnsi"/>
        <w:noProof/>
        <w:sz w:val="18"/>
      </w:rPr>
      <w:t>-Aug-25</w:t>
    </w:r>
    <w:r w:rsidRPr="00171D04">
      <w:rPr>
        <w:rFonts w:asciiTheme="minorHAnsi" w:hAnsiTheme="minorHAnsi"/>
        <w:sz w:val="18"/>
      </w:rPr>
      <w:fldChar w:fldCharType="end"/>
    </w:r>
    <w:r w:rsidRPr="00171D04">
      <w:rPr>
        <w:rFonts w:asciiTheme="minorHAnsi" w:hAnsiTheme="minorHAnsi"/>
        <w:sz w:val="18"/>
      </w:rPr>
      <w:t xml:space="preserve"> </w:t>
    </w:r>
    <w:r w:rsidRPr="00171D04">
      <w:rPr>
        <w:rFonts w:asciiTheme="minorHAnsi" w:hAnsiTheme="minorHAnsi"/>
        <w:sz w:val="18"/>
      </w:rPr>
      <w:tab/>
    </w:r>
    <w:r w:rsidRPr="00171D04">
      <w:rPr>
        <w:rFonts w:asciiTheme="minorHAnsi" w:hAnsiTheme="minorHAnsi"/>
        <w:sz w:val="18"/>
      </w:rPr>
      <w:fldChar w:fldCharType="begin"/>
    </w:r>
    <w:r w:rsidRPr="00171D04">
      <w:rPr>
        <w:rFonts w:asciiTheme="minorHAnsi" w:hAnsiTheme="minorHAnsi"/>
        <w:sz w:val="18"/>
      </w:rPr>
      <w:instrText xml:space="preserve"> PAGE   \* MERGEFORMAT </w:instrText>
    </w:r>
    <w:r w:rsidRPr="00171D04">
      <w:rPr>
        <w:rFonts w:asciiTheme="minorHAnsi" w:hAnsiTheme="minorHAnsi"/>
        <w:sz w:val="18"/>
      </w:rPr>
      <w:fldChar w:fldCharType="separate"/>
    </w:r>
    <w:r w:rsidR="00200CB2">
      <w:rPr>
        <w:rFonts w:asciiTheme="minorHAnsi" w:hAnsiTheme="minorHAnsi"/>
        <w:noProof/>
        <w:sz w:val="18"/>
      </w:rPr>
      <w:t>1</w:t>
    </w:r>
    <w:r w:rsidRPr="00171D04">
      <w:rPr>
        <w:rFonts w:asciiTheme="minorHAnsi" w:hAnsiTheme="minorHAnsi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487CC" w14:textId="1B0504AE" w:rsidR="00655A01" w:rsidRPr="00540BF1" w:rsidRDefault="00655A01" w:rsidP="00540BF1">
    <w:pPr>
      <w:pStyle w:val="Footer"/>
      <w:rPr>
        <w:rFonts w:asciiTheme="minorHAnsi" w:hAnsiTheme="minorHAnsi"/>
        <w:sz w:val="20"/>
      </w:rPr>
    </w:pPr>
    <w:r>
      <w:rPr>
        <w:rFonts w:asciiTheme="minorHAnsi" w:hAnsiTheme="minorHAnsi"/>
        <w:noProof/>
        <w:sz w:val="20"/>
        <w:lang w:eastAsia="zh-CN" w:bidi="ar-SA"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27DEA32B" wp14:editId="23267905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1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3AD7A8B4">
            <v:shapetype id="_x0000_t32" coordsize="21600,21600" o:oned="t" filled="f" o:spt="32" path="m,l21600,21600e" w14:anchorId="3801B3D0">
              <v:path fillok="f" arrowok="t" o:connecttype="none"/>
              <o:lock v:ext="edit" shapetype="t"/>
            </v:shapetype>
            <v:shape id="AutoShape 25" style="position:absolute;margin-left:0;margin-top:738pt;width:612pt;height:0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">
              <w10:wrap anchorx="page" anchory="page"/>
            </v:shape>
          </w:pict>
        </mc:Fallback>
      </mc:AlternateContent>
    </w:r>
    <w:r>
      <w:rPr>
        <w:rFonts w:asciiTheme="minorHAnsi" w:hAnsiTheme="minorHAnsi"/>
        <w:sz w:val="20"/>
      </w:rPr>
      <w:t>RBE 2001</w:t>
    </w:r>
    <w:r w:rsidRPr="0036747F">
      <w:rPr>
        <w:rFonts w:asciiTheme="minorHAnsi" w:hAnsiTheme="minorHAnsi"/>
        <w:sz w:val="20"/>
      </w:rPr>
      <w:t>-</w:t>
    </w:r>
    <w:r>
      <w:rPr>
        <w:rFonts w:asciiTheme="minorHAnsi" w:hAnsiTheme="minorHAnsi"/>
        <w:sz w:val="20"/>
      </w:rPr>
      <w:t>C10</w:t>
    </w:r>
    <w:r w:rsidRPr="0036747F">
      <w:rPr>
        <w:rFonts w:asciiTheme="minorHAnsi" w:hAnsiTheme="minorHAnsi"/>
        <w:sz w:val="20"/>
      </w:rPr>
      <w:tab/>
    </w:r>
    <w:r>
      <w:rPr>
        <w:rFonts w:asciiTheme="minorHAnsi" w:hAnsiTheme="minorHAnsi"/>
        <w:sz w:val="20"/>
      </w:rPr>
      <w:t xml:space="preserve">Revised: </w:t>
    </w:r>
    <w:r>
      <w:rPr>
        <w:rFonts w:asciiTheme="minorHAnsi" w:hAnsiTheme="minorHAnsi"/>
        <w:sz w:val="20"/>
      </w:rPr>
      <w:fldChar w:fldCharType="begin"/>
    </w:r>
    <w:r>
      <w:rPr>
        <w:rFonts w:asciiTheme="minorHAnsi" w:hAnsiTheme="minorHAnsi"/>
        <w:sz w:val="20"/>
      </w:rPr>
      <w:instrText xml:space="preserve"> DATE \@ "d-MMM-yy" </w:instrText>
    </w:r>
    <w:r>
      <w:rPr>
        <w:rFonts w:asciiTheme="minorHAnsi" w:hAnsiTheme="minorHAnsi"/>
        <w:sz w:val="20"/>
      </w:rPr>
      <w:fldChar w:fldCharType="separate"/>
    </w:r>
    <w:r w:rsidR="00F04F20">
      <w:rPr>
        <w:rFonts w:asciiTheme="minorHAnsi" w:hAnsiTheme="minorHAnsi"/>
        <w:noProof/>
        <w:sz w:val="20"/>
      </w:rPr>
      <w:t>19-Aug-25</w:t>
    </w:r>
    <w:r>
      <w:rPr>
        <w:rFonts w:asciiTheme="minorHAnsi" w:hAnsiTheme="minorHAnsi"/>
        <w:sz w:val="20"/>
      </w:rPr>
      <w:fldChar w:fldCharType="end"/>
    </w:r>
    <w:r w:rsidRPr="0036747F">
      <w:rPr>
        <w:rFonts w:asciiTheme="minorHAnsi" w:hAnsiTheme="minorHAnsi"/>
        <w:sz w:val="20"/>
      </w:rPr>
      <w:t xml:space="preserve"> </w:t>
    </w:r>
    <w:r w:rsidRPr="0036747F">
      <w:rPr>
        <w:rFonts w:asciiTheme="minorHAnsi" w:hAnsiTheme="minorHAnsi"/>
        <w:sz w:val="20"/>
      </w:rPr>
      <w:tab/>
    </w:r>
    <w:r w:rsidRPr="0036747F">
      <w:rPr>
        <w:rFonts w:asciiTheme="minorHAnsi" w:hAnsiTheme="minorHAnsi"/>
        <w:sz w:val="20"/>
      </w:rPr>
      <w:fldChar w:fldCharType="begin"/>
    </w:r>
    <w:r w:rsidRPr="0036747F">
      <w:rPr>
        <w:rFonts w:asciiTheme="minorHAnsi" w:hAnsiTheme="minorHAnsi"/>
        <w:sz w:val="20"/>
      </w:rPr>
      <w:instrText xml:space="preserve"> PAGE   \* MERGEFORMAT </w:instrText>
    </w:r>
    <w:r w:rsidRPr="0036747F">
      <w:rPr>
        <w:rFonts w:asciiTheme="minorHAnsi" w:hAnsiTheme="minorHAnsi"/>
        <w:sz w:val="20"/>
      </w:rPr>
      <w:fldChar w:fldCharType="separate"/>
    </w:r>
    <w:r>
      <w:rPr>
        <w:rFonts w:asciiTheme="minorHAnsi" w:hAnsiTheme="minorHAnsi"/>
        <w:noProof/>
        <w:sz w:val="20"/>
      </w:rPr>
      <w:t>2</w:t>
    </w:r>
    <w:r w:rsidRPr="0036747F">
      <w:rPr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7E60E" w14:textId="77777777" w:rsidR="005734F0" w:rsidRDefault="005734F0" w:rsidP="00690F5C">
      <w:pPr>
        <w:spacing w:after="0" w:line="240" w:lineRule="auto"/>
      </w:pPr>
      <w:r>
        <w:separator/>
      </w:r>
    </w:p>
  </w:footnote>
  <w:footnote w:type="continuationSeparator" w:id="0">
    <w:p w14:paraId="62F4D28D" w14:textId="77777777" w:rsidR="005734F0" w:rsidRDefault="005734F0" w:rsidP="00690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5C0BF" w14:textId="77777777" w:rsidR="00655A01" w:rsidRDefault="00655A01" w:rsidP="002D1D62">
    <w:pPr>
      <w:pStyle w:val="Header"/>
    </w:pP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 wp14:anchorId="3FD2899F" wp14:editId="0AF681D1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13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3AE1112E">
            <v:shapetype id="_x0000_t32" coordsize="21600,21600" o:oned="t" filled="f" o:spt="32" path="m,l21600,21600e" w14:anchorId="0547E00A">
              <v:path fillok="f" arrowok="t" o:connecttype="none"/>
              <o:lock v:ext="edit" shapetype="t"/>
            </v:shapetype>
            <v:shape id="AutoShape 8" style="position:absolute;margin-left:0;margin-top:738pt;width:612pt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V8vHwIAAD0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">
              <w10:wrap anchorx="page" anchory="page"/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66432" behindDoc="0" locked="0" layoutInCell="1" allowOverlap="1" wp14:anchorId="2DDED55E" wp14:editId="58AC3197">
              <wp:simplePos x="0" y="0"/>
              <wp:positionH relativeFrom="page">
                <wp:posOffset>0</wp:posOffset>
              </wp:positionH>
              <wp:positionV relativeFrom="page">
                <wp:posOffset>685799</wp:posOffset>
              </wp:positionV>
              <wp:extent cx="7772400" cy="0"/>
              <wp:effectExtent l="0" t="0" r="19050" b="19050"/>
              <wp:wrapNone/>
              <wp:docPr id="1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26982CBD">
            <v:shape id="AutoShape 6" style="position:absolute;margin-left:0;margin-top:54pt;width:612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" w14:anchorId="0BE91649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D8363" w14:textId="77777777" w:rsidR="00655A01" w:rsidRDefault="00655A01" w:rsidP="002D1D62">
    <w:pPr>
      <w:pStyle w:val="Header"/>
    </w:pP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73600" behindDoc="0" locked="0" layoutInCell="1" allowOverlap="1" wp14:anchorId="60F761C5" wp14:editId="0D6E9C55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11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4E40DD42">
            <v:shapetype id="_x0000_t32" coordsize="21600,21600" o:oned="t" filled="f" o:spt="32" path="m,l21600,21600e" w14:anchorId="61E6DF6B">
              <v:path fillok="f" arrowok="t" o:connecttype="none"/>
              <o:lock v:ext="edit" shapetype="t"/>
            </v:shapetype>
            <v:shape id="AutoShape 18" style="position:absolute;margin-left:0;margin-top:738pt;width:612pt;height:0;z-index:2516736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">
              <w10:wrap anchorx="page" anchory="page"/>
            </v:shape>
          </w:pict>
        </mc:Fallback>
      </mc:AlternateContent>
    </w: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72576" behindDoc="0" locked="0" layoutInCell="1" allowOverlap="1" wp14:anchorId="67703395" wp14:editId="5677B8A3">
              <wp:simplePos x="0" y="0"/>
              <wp:positionH relativeFrom="page">
                <wp:posOffset>0</wp:posOffset>
              </wp:positionH>
              <wp:positionV relativeFrom="page">
                <wp:posOffset>685799</wp:posOffset>
              </wp:positionV>
              <wp:extent cx="7772400" cy="0"/>
              <wp:effectExtent l="0" t="0" r="19050" b="19050"/>
              <wp:wrapNone/>
              <wp:docPr id="10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090F5D74">
            <v:shape id="AutoShape 17" style="position:absolute;margin-left:0;margin-top:54pt;width:612pt;height:0;z-index:2516725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" w14:anchorId="3C267D15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39A7E" w14:textId="52117B37" w:rsidR="00655A01" w:rsidRDefault="00B3433F" w:rsidP="002D1D62">
    <w:pPr>
      <w:pStyle w:val="Header"/>
    </w:pPr>
    <w:r>
      <w:rPr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49AB27B" wp14:editId="15D6014D">
              <wp:simplePos x="0" y="0"/>
              <wp:positionH relativeFrom="page">
                <wp:posOffset>2628900</wp:posOffset>
              </wp:positionH>
              <wp:positionV relativeFrom="page">
                <wp:posOffset>175846</wp:posOffset>
              </wp:positionV>
              <wp:extent cx="4691592" cy="773723"/>
              <wp:effectExtent l="0" t="0" r="7620" b="1397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91592" cy="77372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A3461C" w14:textId="54E97B0B" w:rsidR="00655A01" w:rsidRPr="00B24204" w:rsidRDefault="00655A01" w:rsidP="00785B08">
                          <w:pPr>
                            <w:pStyle w:val="Title"/>
                            <w:jc w:val="right"/>
                            <w:rPr>
                              <w:rStyle w:val="IntenseReference"/>
                              <w:sz w:val="28"/>
                              <w:szCs w:val="48"/>
                            </w:rPr>
                          </w:pPr>
                          <w:r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 xml:space="preserve">CS </w:t>
                          </w:r>
                          <w:r w:rsidR="00F04F20"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>4803 ARM</w:t>
                          </w:r>
                          <w:r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 xml:space="preserve"> </w:t>
                          </w:r>
                          <w:r w:rsidR="00F04F20"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>Advanced Robotic Manipulation</w:t>
                          </w:r>
                        </w:p>
                        <w:p w14:paraId="626391DA" w14:textId="12C454B7" w:rsidR="00B24204" w:rsidRDefault="00F04F20" w:rsidP="00B24204">
                          <w:pPr>
                            <w:pStyle w:val="Title"/>
                            <w:spacing w:after="0"/>
                            <w:jc w:val="right"/>
                            <w:rPr>
                              <w:rStyle w:val="IntenseReference"/>
                              <w:sz w:val="28"/>
                              <w:szCs w:val="48"/>
                              <w:lang w:eastAsia="zh-CN"/>
                            </w:rPr>
                          </w:pPr>
                          <w:r w:rsidRPr="00B24204">
                            <w:rPr>
                              <w:rStyle w:val="IntenseReference"/>
                              <w:sz w:val="28"/>
                              <w:szCs w:val="48"/>
                              <w:lang w:eastAsia="zh-CN"/>
                            </w:rPr>
                            <w:t>Fall</w:t>
                          </w:r>
                          <w:r w:rsidR="00B12825"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 xml:space="preserve"> 202</w:t>
                          </w:r>
                          <w:r w:rsidR="00065E54" w:rsidRPr="00B24204">
                            <w:rPr>
                              <w:rStyle w:val="IntenseReference"/>
                              <w:rFonts w:hint="eastAsia"/>
                              <w:sz w:val="28"/>
                              <w:szCs w:val="48"/>
                              <w:lang w:eastAsia="zh-CN"/>
                            </w:rPr>
                            <w:t>5</w:t>
                          </w:r>
                          <w:r w:rsidR="00655A01" w:rsidRPr="00B24204">
                            <w:rPr>
                              <w:rStyle w:val="IntenseReference"/>
                              <w:sz w:val="28"/>
                              <w:szCs w:val="48"/>
                            </w:rPr>
                            <w:t xml:space="preserve">, Prof. </w:t>
                          </w:r>
                          <w:r w:rsidRPr="00B24204">
                            <w:rPr>
                              <w:rStyle w:val="IntenseReference"/>
                              <w:sz w:val="28"/>
                              <w:szCs w:val="48"/>
                              <w:lang w:eastAsia="zh-CN"/>
                            </w:rPr>
                            <w:t xml:space="preserve">Harish </w:t>
                          </w:r>
                          <w:proofErr w:type="spellStart"/>
                          <w:r w:rsidRPr="00B24204">
                            <w:rPr>
                              <w:rStyle w:val="IntenseReference"/>
                              <w:sz w:val="28"/>
                              <w:szCs w:val="48"/>
                              <w:lang w:eastAsia="zh-CN"/>
                            </w:rPr>
                            <w:t>Ravichanda</w:t>
                          </w:r>
                          <w:r w:rsidR="00B24204">
                            <w:rPr>
                              <w:rStyle w:val="IntenseReference"/>
                              <w:sz w:val="28"/>
                              <w:szCs w:val="48"/>
                              <w:lang w:eastAsia="zh-CN"/>
                            </w:rPr>
                            <w:t>r</w:t>
                          </w:r>
                          <w:proofErr w:type="spellEnd"/>
                        </w:p>
                        <w:p w14:paraId="4AE43902" w14:textId="5F1B4BCB" w:rsidR="00B24204" w:rsidRPr="00B24204" w:rsidRDefault="00B24204" w:rsidP="00B24204">
                          <w:pPr>
                            <w:jc w:val="right"/>
                            <w:rPr>
                              <w:b/>
                              <w:bCs/>
                              <w:sz w:val="28"/>
                              <w:szCs w:val="28"/>
                              <w:lang w:eastAsia="zh-CN"/>
                            </w:rPr>
                          </w:pPr>
                          <w:r w:rsidRPr="00D72DDB">
                            <w:rPr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 xml:space="preserve">Head TA: </w:t>
                          </w:r>
                          <w:proofErr w:type="spellStart"/>
                          <w:r w:rsidRPr="00D72DDB">
                            <w:rPr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Yunhai</w:t>
                          </w:r>
                          <w:proofErr w:type="spellEnd"/>
                          <w:r w:rsidRPr="00D72DDB">
                            <w:rPr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 xml:space="preserve"> Han, Lab Manager: Dr. </w:t>
                          </w:r>
                          <w:proofErr w:type="spellStart"/>
                          <w:r w:rsidRPr="00D72DDB">
                            <w:rPr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>Soobum</w:t>
                          </w:r>
                          <w:proofErr w:type="spellEnd"/>
                          <w:r w:rsidRPr="00D72DDB">
                            <w:rPr>
                              <w:b/>
                              <w:bCs/>
                              <w:sz w:val="24"/>
                              <w:szCs w:val="24"/>
                              <w:lang w:eastAsia="zh-CN"/>
                            </w:rPr>
                            <w:t xml:space="preserve"> Kim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B2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07pt;margin-top:13.85pt;width:369.4pt;height:60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" strokecolor="white [3212]">
              <v:textbox>
                <w:txbxContent>
                  <w:p w14:paraId="2EA3461C" w14:textId="54E97B0B" w:rsidR="00655A01" w:rsidRPr="00B24204" w:rsidRDefault="00655A01" w:rsidP="00785B08">
                    <w:pPr>
                      <w:pStyle w:val="Title"/>
                      <w:jc w:val="right"/>
                      <w:rPr>
                        <w:rStyle w:val="IntenseReference"/>
                        <w:sz w:val="28"/>
                        <w:szCs w:val="48"/>
                      </w:rPr>
                    </w:pPr>
                    <w:r w:rsidRPr="00B24204">
                      <w:rPr>
                        <w:rStyle w:val="IntenseReference"/>
                        <w:sz w:val="28"/>
                        <w:szCs w:val="48"/>
                      </w:rPr>
                      <w:t xml:space="preserve">CS </w:t>
                    </w:r>
                    <w:r w:rsidR="00F04F20" w:rsidRPr="00B24204">
                      <w:rPr>
                        <w:rStyle w:val="IntenseReference"/>
                        <w:sz w:val="28"/>
                        <w:szCs w:val="48"/>
                      </w:rPr>
                      <w:t>4803 ARM</w:t>
                    </w:r>
                    <w:r w:rsidRPr="00B24204">
                      <w:rPr>
                        <w:rStyle w:val="IntenseReference"/>
                        <w:sz w:val="28"/>
                        <w:szCs w:val="48"/>
                      </w:rPr>
                      <w:t xml:space="preserve"> </w:t>
                    </w:r>
                    <w:r w:rsidR="00F04F20" w:rsidRPr="00B24204">
                      <w:rPr>
                        <w:rStyle w:val="IntenseReference"/>
                        <w:sz w:val="28"/>
                        <w:szCs w:val="48"/>
                      </w:rPr>
                      <w:t>Advanced Robotic Manipulation</w:t>
                    </w:r>
                  </w:p>
                  <w:p w14:paraId="626391DA" w14:textId="12C454B7" w:rsidR="00B24204" w:rsidRDefault="00F04F20" w:rsidP="00B24204">
                    <w:pPr>
                      <w:pStyle w:val="Title"/>
                      <w:spacing w:after="0"/>
                      <w:jc w:val="right"/>
                      <w:rPr>
                        <w:rStyle w:val="IntenseReference"/>
                        <w:sz w:val="28"/>
                        <w:szCs w:val="48"/>
                        <w:lang w:eastAsia="zh-CN"/>
                      </w:rPr>
                    </w:pPr>
                    <w:r w:rsidRPr="00B24204">
                      <w:rPr>
                        <w:rStyle w:val="IntenseReference"/>
                        <w:sz w:val="28"/>
                        <w:szCs w:val="48"/>
                        <w:lang w:eastAsia="zh-CN"/>
                      </w:rPr>
                      <w:t>Fall</w:t>
                    </w:r>
                    <w:r w:rsidR="00B12825" w:rsidRPr="00B24204">
                      <w:rPr>
                        <w:rStyle w:val="IntenseReference"/>
                        <w:sz w:val="28"/>
                        <w:szCs w:val="48"/>
                      </w:rPr>
                      <w:t xml:space="preserve"> 202</w:t>
                    </w:r>
                    <w:r w:rsidR="00065E54" w:rsidRPr="00B24204">
                      <w:rPr>
                        <w:rStyle w:val="IntenseReference"/>
                        <w:rFonts w:hint="eastAsia"/>
                        <w:sz w:val="28"/>
                        <w:szCs w:val="48"/>
                        <w:lang w:eastAsia="zh-CN"/>
                      </w:rPr>
                      <w:t>5</w:t>
                    </w:r>
                    <w:r w:rsidR="00655A01" w:rsidRPr="00B24204">
                      <w:rPr>
                        <w:rStyle w:val="IntenseReference"/>
                        <w:sz w:val="28"/>
                        <w:szCs w:val="48"/>
                      </w:rPr>
                      <w:t xml:space="preserve">, Prof. </w:t>
                    </w:r>
                    <w:r w:rsidRPr="00B24204">
                      <w:rPr>
                        <w:rStyle w:val="IntenseReference"/>
                        <w:sz w:val="28"/>
                        <w:szCs w:val="48"/>
                        <w:lang w:eastAsia="zh-CN"/>
                      </w:rPr>
                      <w:t xml:space="preserve">Harish </w:t>
                    </w:r>
                    <w:proofErr w:type="spellStart"/>
                    <w:r w:rsidRPr="00B24204">
                      <w:rPr>
                        <w:rStyle w:val="IntenseReference"/>
                        <w:sz w:val="28"/>
                        <w:szCs w:val="48"/>
                        <w:lang w:eastAsia="zh-CN"/>
                      </w:rPr>
                      <w:t>Ravichanda</w:t>
                    </w:r>
                    <w:r w:rsidR="00B24204">
                      <w:rPr>
                        <w:rStyle w:val="IntenseReference"/>
                        <w:sz w:val="28"/>
                        <w:szCs w:val="48"/>
                        <w:lang w:eastAsia="zh-CN"/>
                      </w:rPr>
                      <w:t>r</w:t>
                    </w:r>
                    <w:proofErr w:type="spellEnd"/>
                  </w:p>
                  <w:p w14:paraId="4AE43902" w14:textId="5F1B4BCB" w:rsidR="00B24204" w:rsidRPr="00B24204" w:rsidRDefault="00B24204" w:rsidP="00B24204">
                    <w:pPr>
                      <w:jc w:val="right"/>
                      <w:rPr>
                        <w:b/>
                        <w:bCs/>
                        <w:sz w:val="28"/>
                        <w:szCs w:val="28"/>
                        <w:lang w:eastAsia="zh-CN"/>
                      </w:rPr>
                    </w:pPr>
                    <w:r w:rsidRPr="00D72DDB">
                      <w:rPr>
                        <w:b/>
                        <w:bCs/>
                        <w:sz w:val="24"/>
                        <w:szCs w:val="24"/>
                        <w:lang w:eastAsia="zh-CN"/>
                      </w:rPr>
                      <w:t xml:space="preserve">Head TA: </w:t>
                    </w:r>
                    <w:proofErr w:type="spellStart"/>
                    <w:r w:rsidRPr="00D72DDB">
                      <w:rPr>
                        <w:b/>
                        <w:bCs/>
                        <w:sz w:val="24"/>
                        <w:szCs w:val="24"/>
                        <w:lang w:eastAsia="zh-CN"/>
                      </w:rPr>
                      <w:t>Yunhai</w:t>
                    </w:r>
                    <w:proofErr w:type="spellEnd"/>
                    <w:r w:rsidRPr="00D72DDB">
                      <w:rPr>
                        <w:b/>
                        <w:bCs/>
                        <w:sz w:val="24"/>
                        <w:szCs w:val="24"/>
                        <w:lang w:eastAsia="zh-CN"/>
                      </w:rPr>
                      <w:t xml:space="preserve"> Han, Lab Manager: Dr. </w:t>
                    </w:r>
                    <w:proofErr w:type="spellStart"/>
                    <w:r w:rsidRPr="00D72DDB">
                      <w:rPr>
                        <w:b/>
                        <w:bCs/>
                        <w:sz w:val="24"/>
                        <w:szCs w:val="24"/>
                        <w:lang w:eastAsia="zh-CN"/>
                      </w:rPr>
                      <w:t>Soobum</w:t>
                    </w:r>
                    <w:proofErr w:type="spellEnd"/>
                    <w:r w:rsidRPr="00D72DDB">
                      <w:rPr>
                        <w:b/>
                        <w:bCs/>
                        <w:sz w:val="24"/>
                        <w:szCs w:val="24"/>
                        <w:lang w:eastAsia="zh-CN"/>
                      </w:rPr>
                      <w:t xml:space="preserve"> Kim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55A01" w:rsidRPr="00907C02">
      <w:rPr>
        <w:lang w:eastAsia="zh-CN"/>
      </w:rPr>
      <w:drawing>
        <wp:anchor distT="0" distB="0" distL="114300" distR="114300" simplePos="0" relativeHeight="251679744" behindDoc="0" locked="0" layoutInCell="1" allowOverlap="1" wp14:anchorId="43B55805" wp14:editId="30C021A7">
          <wp:simplePos x="0" y="0"/>
          <wp:positionH relativeFrom="column">
            <wp:posOffset>-323215</wp:posOffset>
          </wp:positionH>
          <wp:positionV relativeFrom="paragraph">
            <wp:posOffset>-112324</wp:posOffset>
          </wp:positionV>
          <wp:extent cx="1702435" cy="389232"/>
          <wp:effectExtent l="0" t="0" r="0" b="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2435" cy="3892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55A01">
      <w:rPr>
        <w:rFonts w:asciiTheme="minorHAnsi" w:hAnsiTheme="minorHAnsi"/>
        <w:sz w:val="20"/>
        <w:lang w:eastAsia="zh-CN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75E8DE60" wp14:editId="01A80E40">
              <wp:simplePos x="0" y="0"/>
              <wp:positionH relativeFrom="page">
                <wp:posOffset>0</wp:posOffset>
              </wp:positionH>
              <wp:positionV relativeFrom="page">
                <wp:posOffset>9372599</wp:posOffset>
              </wp:positionV>
              <wp:extent cx="7772400" cy="0"/>
              <wp:effectExtent l="0" t="0" r="19050" b="19050"/>
              <wp:wrapNone/>
              <wp:docPr id="8" name="AutoShap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mo="http://schemas.microsoft.com/office/mac/office/2008/main" xmlns:mv="urn:schemas-microsoft-com:mac:vml">
          <w:pict w14:anchorId="6E04A9DC">
            <v:shapetype id="_x0000_t32" coordsize="21600,21600" o:oned="t" filled="f" o:spt="32" path="m,l21600,21600e" w14:anchorId="68C107B5">
              <v:path fillok="f" arrowok="t" o:connecttype="none"/>
              <o:lock v:ext="edit" shapetype="t"/>
            </v:shapetype>
            <v:shape id="AutoShape 7" style="position:absolute;margin-left:0;margin-top:738pt;width:612pt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">
              <w10:wrap anchorx="page" anchory="page"/>
            </v:shape>
          </w:pict>
        </mc:Fallback>
      </mc:AlternateContent>
    </w:r>
    <w:r w:rsidR="00655A01">
      <w:rPr>
        <w:lang w:eastAsia="zh-CN"/>
      </w:rPr>
      <mc:AlternateContent>
        <mc:Choice Requires="wps">
          <w:drawing>
            <wp:anchor distT="4294967295" distB="4294967295" distL="114300" distR="114300" simplePos="0" relativeHeight="251665408" behindDoc="0" locked="0" layoutInCell="1" allowOverlap="1" wp14:anchorId="27376D04" wp14:editId="2B0C8763">
              <wp:simplePos x="0" y="0"/>
              <wp:positionH relativeFrom="page">
                <wp:posOffset>0</wp:posOffset>
              </wp:positionH>
              <wp:positionV relativeFrom="page">
                <wp:posOffset>1097279</wp:posOffset>
              </wp:positionV>
              <wp:extent cx="7772400" cy="0"/>
              <wp:effectExtent l="0" t="0" r="19050" b="1905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80E81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86.4pt;width:612pt;height:0;z-index:251665408;visibility:visible;mso-wrap-style:square;mso-width-percent:0;mso-height-percent:0;mso-wrap-distance-left:9pt;mso-wrap-distance-top:.mm;mso-wrap-distance-right:9pt;mso-wrap-distance-bottom:.mm;mso-position-horizontal:absolute;mso-position-horizontal-relative:page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" strokeweight="1.5pt"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5D0A07" w14:textId="77777777" w:rsidR="00655A01" w:rsidRDefault="00655A01" w:rsidP="002D1D62">
    <w:pPr>
      <w:pStyle w:val="Header"/>
    </w:pPr>
    <w:r>
      <w:rPr>
        <w:lang w:eastAsia="zh-CN"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6736B3D7" wp14:editId="389E3186">
              <wp:simplePos x="0" y="0"/>
              <wp:positionH relativeFrom="page">
                <wp:posOffset>3175</wp:posOffset>
              </wp:positionH>
              <wp:positionV relativeFrom="page">
                <wp:posOffset>685799</wp:posOffset>
              </wp:positionV>
              <wp:extent cx="7772400" cy="0"/>
              <wp:effectExtent l="0" t="0" r="19050" b="19050"/>
              <wp:wrapNone/>
              <wp:docPr id="2" name="AutoShap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mo="http://schemas.microsoft.com/office/mac/office/2008/main" xmlns:mv="urn:schemas-microsoft-com:mac:vml">
          <w:pict w14:anchorId="47DBE788">
            <v:shapetype id="_x0000_t32" coordsize="21600,21600" o:oned="t" filled="f" o:spt="32" path="m,l21600,21600e" w14:anchorId="17F9C582">
              <v:path fillok="f" arrowok="t" o:connecttype="none"/>
              <o:lock v:ext="edit" shapetype="t"/>
            </v:shapetype>
            <v:shape id="AutoShape 28" style="position:absolute;margin-left:.25pt;margin-top:54pt;width:612pt;height:0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o:spid="_x0000_s1026" strokeweight="1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38B4"/>
    <w:multiLevelType w:val="hybridMultilevel"/>
    <w:tmpl w:val="2A207AE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2F519B3"/>
    <w:multiLevelType w:val="hybridMultilevel"/>
    <w:tmpl w:val="D3CE203C"/>
    <w:lvl w:ilvl="0" w:tplc="F03828C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83F50"/>
    <w:multiLevelType w:val="hybridMultilevel"/>
    <w:tmpl w:val="78605C64"/>
    <w:lvl w:ilvl="0" w:tplc="C03069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25669"/>
    <w:multiLevelType w:val="hybridMultilevel"/>
    <w:tmpl w:val="7434519A"/>
    <w:lvl w:ilvl="0" w:tplc="04090019">
      <w:start w:val="1"/>
      <w:numFmt w:val="lowerLetter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4" w15:restartNumberingAfterBreak="0">
    <w:nsid w:val="129A3F4C"/>
    <w:multiLevelType w:val="hybridMultilevel"/>
    <w:tmpl w:val="32E60884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37475D7"/>
    <w:multiLevelType w:val="hybridMultilevel"/>
    <w:tmpl w:val="4DA41F78"/>
    <w:lvl w:ilvl="0" w:tplc="290AE1C8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B51A0"/>
    <w:multiLevelType w:val="hybridMultilevel"/>
    <w:tmpl w:val="EA5668D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AAF6D44"/>
    <w:multiLevelType w:val="hybridMultilevel"/>
    <w:tmpl w:val="17F69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B703AF"/>
    <w:multiLevelType w:val="hybridMultilevel"/>
    <w:tmpl w:val="E14E1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57D8F"/>
    <w:multiLevelType w:val="hybridMultilevel"/>
    <w:tmpl w:val="74EE5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557"/>
    <w:multiLevelType w:val="hybridMultilevel"/>
    <w:tmpl w:val="3B2ECBB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3B60B2"/>
    <w:multiLevelType w:val="hybridMultilevel"/>
    <w:tmpl w:val="E17A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836CF"/>
    <w:multiLevelType w:val="hybridMultilevel"/>
    <w:tmpl w:val="A8D6C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6F30BB"/>
    <w:multiLevelType w:val="hybridMultilevel"/>
    <w:tmpl w:val="61381AE8"/>
    <w:lvl w:ilvl="0" w:tplc="2458B9E8">
      <w:start w:val="1"/>
      <w:numFmt w:val="decimal"/>
      <w:lvlText w:val="%1."/>
      <w:lvlJc w:val="left"/>
      <w:pPr>
        <w:ind w:left="720" w:hanging="360"/>
      </w:pPr>
    </w:lvl>
    <w:lvl w:ilvl="1" w:tplc="D018B886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4766FFB"/>
    <w:multiLevelType w:val="hybridMultilevel"/>
    <w:tmpl w:val="6B52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14E2C"/>
    <w:multiLevelType w:val="hybridMultilevel"/>
    <w:tmpl w:val="5D32E2B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6" w15:restartNumberingAfterBreak="0">
    <w:nsid w:val="2DC33F69"/>
    <w:multiLevelType w:val="hybridMultilevel"/>
    <w:tmpl w:val="79A4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B43E34"/>
    <w:multiLevelType w:val="hybridMultilevel"/>
    <w:tmpl w:val="2C9E1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41C0C"/>
    <w:multiLevelType w:val="hybridMultilevel"/>
    <w:tmpl w:val="8444A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BF41A2"/>
    <w:multiLevelType w:val="hybridMultilevel"/>
    <w:tmpl w:val="9E7A2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7604A"/>
    <w:multiLevelType w:val="hybridMultilevel"/>
    <w:tmpl w:val="EB048F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91445B"/>
    <w:multiLevelType w:val="hybridMultilevel"/>
    <w:tmpl w:val="475854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D7E89"/>
    <w:multiLevelType w:val="hybridMultilevel"/>
    <w:tmpl w:val="EA5668D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3" w15:restartNumberingAfterBreak="0">
    <w:nsid w:val="494A5016"/>
    <w:multiLevelType w:val="hybridMultilevel"/>
    <w:tmpl w:val="4FDC0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C599C"/>
    <w:multiLevelType w:val="hybridMultilevel"/>
    <w:tmpl w:val="849CE5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3761AE"/>
    <w:multiLevelType w:val="hybridMultilevel"/>
    <w:tmpl w:val="7564F9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435F3B"/>
    <w:multiLevelType w:val="hybridMultilevel"/>
    <w:tmpl w:val="31B07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233491"/>
    <w:multiLevelType w:val="hybridMultilevel"/>
    <w:tmpl w:val="CC72C1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98456C5"/>
    <w:multiLevelType w:val="hybridMultilevel"/>
    <w:tmpl w:val="94C60D5C"/>
    <w:lvl w:ilvl="0" w:tplc="16262F1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147498"/>
    <w:multiLevelType w:val="hybridMultilevel"/>
    <w:tmpl w:val="972C16FE"/>
    <w:lvl w:ilvl="0" w:tplc="666466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076F2D"/>
    <w:multiLevelType w:val="hybridMultilevel"/>
    <w:tmpl w:val="A5CC0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57695"/>
    <w:multiLevelType w:val="hybridMultilevel"/>
    <w:tmpl w:val="FAAE69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 w15:restartNumberingAfterBreak="0">
    <w:nsid w:val="5FED5056"/>
    <w:multiLevelType w:val="hybridMultilevel"/>
    <w:tmpl w:val="517E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044093"/>
    <w:multiLevelType w:val="hybridMultilevel"/>
    <w:tmpl w:val="ABF43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A143F"/>
    <w:multiLevelType w:val="hybridMultilevel"/>
    <w:tmpl w:val="903A85F4"/>
    <w:lvl w:ilvl="0" w:tplc="F99ECFB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27741E"/>
    <w:multiLevelType w:val="hybridMultilevel"/>
    <w:tmpl w:val="A8DA2490"/>
    <w:lvl w:ilvl="0" w:tplc="2458B9E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5A19CE"/>
    <w:multiLevelType w:val="hybridMultilevel"/>
    <w:tmpl w:val="DB3C2B98"/>
    <w:lvl w:ilvl="0" w:tplc="878A4B16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322A9"/>
    <w:multiLevelType w:val="hybridMultilevel"/>
    <w:tmpl w:val="59B28600"/>
    <w:lvl w:ilvl="0" w:tplc="2B98D6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D57554"/>
    <w:multiLevelType w:val="hybridMultilevel"/>
    <w:tmpl w:val="3E6E912A"/>
    <w:lvl w:ilvl="0" w:tplc="8EA4AA1E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3F0D62"/>
    <w:multiLevelType w:val="hybridMultilevel"/>
    <w:tmpl w:val="203049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6603A"/>
    <w:multiLevelType w:val="hybridMultilevel"/>
    <w:tmpl w:val="9AECE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72A4859"/>
    <w:multiLevelType w:val="hybridMultilevel"/>
    <w:tmpl w:val="EA5668D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2" w15:restartNumberingAfterBreak="0">
    <w:nsid w:val="78686F1E"/>
    <w:multiLevelType w:val="hybridMultilevel"/>
    <w:tmpl w:val="3AA88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B67B65"/>
    <w:multiLevelType w:val="hybridMultilevel"/>
    <w:tmpl w:val="A0E4D216"/>
    <w:lvl w:ilvl="0" w:tplc="895C07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EC55F1"/>
    <w:multiLevelType w:val="hybridMultilevel"/>
    <w:tmpl w:val="79A41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9875097">
    <w:abstractNumId w:val="28"/>
  </w:num>
  <w:num w:numId="2" w16cid:durableId="534316964">
    <w:abstractNumId w:val="27"/>
  </w:num>
  <w:num w:numId="3" w16cid:durableId="8710401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94797104">
    <w:abstractNumId w:val="36"/>
  </w:num>
  <w:num w:numId="5" w16cid:durableId="1180465768">
    <w:abstractNumId w:val="15"/>
  </w:num>
  <w:num w:numId="6" w16cid:durableId="1558468829">
    <w:abstractNumId w:val="12"/>
  </w:num>
  <w:num w:numId="7" w16cid:durableId="87122624">
    <w:abstractNumId w:val="0"/>
  </w:num>
  <w:num w:numId="8" w16cid:durableId="645547990">
    <w:abstractNumId w:val="35"/>
  </w:num>
  <w:num w:numId="9" w16cid:durableId="1410424356">
    <w:abstractNumId w:val="13"/>
  </w:num>
  <w:num w:numId="10" w16cid:durableId="369115142">
    <w:abstractNumId w:val="38"/>
  </w:num>
  <w:num w:numId="11" w16cid:durableId="433944435">
    <w:abstractNumId w:val="34"/>
  </w:num>
  <w:num w:numId="12" w16cid:durableId="627277040">
    <w:abstractNumId w:val="44"/>
  </w:num>
  <w:num w:numId="13" w16cid:durableId="1968661539">
    <w:abstractNumId w:val="16"/>
  </w:num>
  <w:num w:numId="14" w16cid:durableId="1669820273">
    <w:abstractNumId w:val="4"/>
  </w:num>
  <w:num w:numId="15" w16cid:durableId="559244575">
    <w:abstractNumId w:val="6"/>
  </w:num>
  <w:num w:numId="16" w16cid:durableId="1035272373">
    <w:abstractNumId w:val="24"/>
  </w:num>
  <w:num w:numId="17" w16cid:durableId="822165153">
    <w:abstractNumId w:val="22"/>
  </w:num>
  <w:num w:numId="18" w16cid:durableId="446196782">
    <w:abstractNumId w:val="41"/>
  </w:num>
  <w:num w:numId="19" w16cid:durableId="2079548555">
    <w:abstractNumId w:val="3"/>
  </w:num>
  <w:num w:numId="20" w16cid:durableId="32314202">
    <w:abstractNumId w:val="37"/>
  </w:num>
  <w:num w:numId="21" w16cid:durableId="146284314">
    <w:abstractNumId w:val="30"/>
  </w:num>
  <w:num w:numId="22" w16cid:durableId="1975016995">
    <w:abstractNumId w:val="25"/>
  </w:num>
  <w:num w:numId="23" w16cid:durableId="1320305030">
    <w:abstractNumId w:val="20"/>
  </w:num>
  <w:num w:numId="24" w16cid:durableId="865217407">
    <w:abstractNumId w:val="39"/>
  </w:num>
  <w:num w:numId="25" w16cid:durableId="1708067470">
    <w:abstractNumId w:val="40"/>
  </w:num>
  <w:num w:numId="26" w16cid:durableId="985478262">
    <w:abstractNumId w:val="33"/>
  </w:num>
  <w:num w:numId="27" w16cid:durableId="685904899">
    <w:abstractNumId w:val="17"/>
  </w:num>
  <w:num w:numId="28" w16cid:durableId="237138152">
    <w:abstractNumId w:val="8"/>
  </w:num>
  <w:num w:numId="29" w16cid:durableId="1487629695">
    <w:abstractNumId w:val="42"/>
  </w:num>
  <w:num w:numId="30" w16cid:durableId="932860314">
    <w:abstractNumId w:val="23"/>
  </w:num>
  <w:num w:numId="31" w16cid:durableId="2066174345">
    <w:abstractNumId w:val="9"/>
  </w:num>
  <w:num w:numId="32" w16cid:durableId="1803383619">
    <w:abstractNumId w:val="1"/>
  </w:num>
  <w:num w:numId="33" w16cid:durableId="1696419106">
    <w:abstractNumId w:val="11"/>
  </w:num>
  <w:num w:numId="34" w16cid:durableId="286358683">
    <w:abstractNumId w:val="2"/>
  </w:num>
  <w:num w:numId="35" w16cid:durableId="801265705">
    <w:abstractNumId w:val="31"/>
  </w:num>
  <w:num w:numId="36" w16cid:durableId="1577209477">
    <w:abstractNumId w:val="5"/>
  </w:num>
  <w:num w:numId="37" w16cid:durableId="335157905">
    <w:abstractNumId w:val="18"/>
  </w:num>
  <w:num w:numId="38" w16cid:durableId="474303296">
    <w:abstractNumId w:val="7"/>
  </w:num>
  <w:num w:numId="39" w16cid:durableId="1707367166">
    <w:abstractNumId w:val="26"/>
  </w:num>
  <w:num w:numId="40" w16cid:durableId="1967539172">
    <w:abstractNumId w:val="21"/>
  </w:num>
  <w:num w:numId="41" w16cid:durableId="472452877">
    <w:abstractNumId w:val="10"/>
  </w:num>
  <w:num w:numId="42" w16cid:durableId="141850435">
    <w:abstractNumId w:val="14"/>
  </w:num>
  <w:num w:numId="43" w16cid:durableId="68159826">
    <w:abstractNumId w:val="43"/>
  </w:num>
  <w:num w:numId="44" w16cid:durableId="1505314061">
    <w:abstractNumId w:val="19"/>
  </w:num>
  <w:num w:numId="45" w16cid:durableId="444157205">
    <w:abstractNumId w:val="32"/>
  </w:num>
  <w:num w:numId="46" w16cid:durableId="1937472020">
    <w:abstractNumId w:val="2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 style="v-text-anchor:middl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9BD"/>
    <w:rsid w:val="00001BC0"/>
    <w:rsid w:val="00007DBB"/>
    <w:rsid w:val="000114DF"/>
    <w:rsid w:val="00011F58"/>
    <w:rsid w:val="000130B6"/>
    <w:rsid w:val="000155CA"/>
    <w:rsid w:val="00015F36"/>
    <w:rsid w:val="00020CFE"/>
    <w:rsid w:val="00023CF5"/>
    <w:rsid w:val="00024C21"/>
    <w:rsid w:val="0002575F"/>
    <w:rsid w:val="0003031B"/>
    <w:rsid w:val="000303D1"/>
    <w:rsid w:val="00030A7D"/>
    <w:rsid w:val="00031C33"/>
    <w:rsid w:val="00034E84"/>
    <w:rsid w:val="00036A68"/>
    <w:rsid w:val="0004025A"/>
    <w:rsid w:val="00041040"/>
    <w:rsid w:val="000468C6"/>
    <w:rsid w:val="00047217"/>
    <w:rsid w:val="00047E07"/>
    <w:rsid w:val="000500A4"/>
    <w:rsid w:val="000504F6"/>
    <w:rsid w:val="00050851"/>
    <w:rsid w:val="000530FD"/>
    <w:rsid w:val="00054835"/>
    <w:rsid w:val="000571F6"/>
    <w:rsid w:val="00061242"/>
    <w:rsid w:val="0006159F"/>
    <w:rsid w:val="0006187E"/>
    <w:rsid w:val="00062822"/>
    <w:rsid w:val="00065E54"/>
    <w:rsid w:val="00066605"/>
    <w:rsid w:val="000712D4"/>
    <w:rsid w:val="0007195D"/>
    <w:rsid w:val="00083AF4"/>
    <w:rsid w:val="00086DBE"/>
    <w:rsid w:val="000901B4"/>
    <w:rsid w:val="0009156F"/>
    <w:rsid w:val="000964F8"/>
    <w:rsid w:val="000975B8"/>
    <w:rsid w:val="000A1E6F"/>
    <w:rsid w:val="000A238B"/>
    <w:rsid w:val="000A366F"/>
    <w:rsid w:val="000A4590"/>
    <w:rsid w:val="000A4889"/>
    <w:rsid w:val="000A6C7C"/>
    <w:rsid w:val="000B1096"/>
    <w:rsid w:val="000B1DC3"/>
    <w:rsid w:val="000B3813"/>
    <w:rsid w:val="000B5F78"/>
    <w:rsid w:val="000B6B05"/>
    <w:rsid w:val="000C1CED"/>
    <w:rsid w:val="000C2380"/>
    <w:rsid w:val="000C3A6C"/>
    <w:rsid w:val="000D11C5"/>
    <w:rsid w:val="000D27B6"/>
    <w:rsid w:val="000D6FFA"/>
    <w:rsid w:val="000E19AB"/>
    <w:rsid w:val="000E3730"/>
    <w:rsid w:val="000E551C"/>
    <w:rsid w:val="000E59DA"/>
    <w:rsid w:val="000E5CC0"/>
    <w:rsid w:val="000E75D1"/>
    <w:rsid w:val="000F2AA3"/>
    <w:rsid w:val="000F6C1C"/>
    <w:rsid w:val="000F7376"/>
    <w:rsid w:val="00103BAD"/>
    <w:rsid w:val="00104B29"/>
    <w:rsid w:val="00111C46"/>
    <w:rsid w:val="00112B5B"/>
    <w:rsid w:val="00115A21"/>
    <w:rsid w:val="0012505B"/>
    <w:rsid w:val="00125D38"/>
    <w:rsid w:val="00126114"/>
    <w:rsid w:val="001273DE"/>
    <w:rsid w:val="00131870"/>
    <w:rsid w:val="00134B3F"/>
    <w:rsid w:val="001364F3"/>
    <w:rsid w:val="00136FFA"/>
    <w:rsid w:val="00137080"/>
    <w:rsid w:val="00143474"/>
    <w:rsid w:val="00143480"/>
    <w:rsid w:val="00143AA4"/>
    <w:rsid w:val="00151932"/>
    <w:rsid w:val="00155F64"/>
    <w:rsid w:val="00160A09"/>
    <w:rsid w:val="001670B1"/>
    <w:rsid w:val="001713A2"/>
    <w:rsid w:val="00171D04"/>
    <w:rsid w:val="00172D8B"/>
    <w:rsid w:val="001736CA"/>
    <w:rsid w:val="001750F9"/>
    <w:rsid w:val="00175797"/>
    <w:rsid w:val="00176C31"/>
    <w:rsid w:val="001811C6"/>
    <w:rsid w:val="001849B3"/>
    <w:rsid w:val="00184F4D"/>
    <w:rsid w:val="0018610F"/>
    <w:rsid w:val="00186179"/>
    <w:rsid w:val="001865A6"/>
    <w:rsid w:val="00192672"/>
    <w:rsid w:val="0019319A"/>
    <w:rsid w:val="00194F0A"/>
    <w:rsid w:val="001A049C"/>
    <w:rsid w:val="001A06B3"/>
    <w:rsid w:val="001A1025"/>
    <w:rsid w:val="001A11D0"/>
    <w:rsid w:val="001A2BDC"/>
    <w:rsid w:val="001A6096"/>
    <w:rsid w:val="001A72F3"/>
    <w:rsid w:val="001B1C50"/>
    <w:rsid w:val="001B5246"/>
    <w:rsid w:val="001B7841"/>
    <w:rsid w:val="001B7EEB"/>
    <w:rsid w:val="001C19BF"/>
    <w:rsid w:val="001C4619"/>
    <w:rsid w:val="001C4CF9"/>
    <w:rsid w:val="001C4D57"/>
    <w:rsid w:val="001C7186"/>
    <w:rsid w:val="001C737F"/>
    <w:rsid w:val="001C7EB8"/>
    <w:rsid w:val="001D112B"/>
    <w:rsid w:val="001D46C0"/>
    <w:rsid w:val="001D7397"/>
    <w:rsid w:val="001D7812"/>
    <w:rsid w:val="001D7E6D"/>
    <w:rsid w:val="001E1137"/>
    <w:rsid w:val="001E5942"/>
    <w:rsid w:val="001F1EA7"/>
    <w:rsid w:val="001F214E"/>
    <w:rsid w:val="001F2289"/>
    <w:rsid w:val="001F4189"/>
    <w:rsid w:val="001F7BE2"/>
    <w:rsid w:val="001F7E0C"/>
    <w:rsid w:val="00200CB2"/>
    <w:rsid w:val="002039B2"/>
    <w:rsid w:val="002039E9"/>
    <w:rsid w:val="0020612B"/>
    <w:rsid w:val="00210874"/>
    <w:rsid w:val="00212D59"/>
    <w:rsid w:val="00212E53"/>
    <w:rsid w:val="00213D4B"/>
    <w:rsid w:val="00217CAD"/>
    <w:rsid w:val="002238DB"/>
    <w:rsid w:val="00226199"/>
    <w:rsid w:val="00241EB9"/>
    <w:rsid w:val="00243944"/>
    <w:rsid w:val="00243F76"/>
    <w:rsid w:val="00252143"/>
    <w:rsid w:val="002563F5"/>
    <w:rsid w:val="00256DE1"/>
    <w:rsid w:val="00257454"/>
    <w:rsid w:val="00262716"/>
    <w:rsid w:val="002647C3"/>
    <w:rsid w:val="00264F04"/>
    <w:rsid w:val="002661E4"/>
    <w:rsid w:val="00266F01"/>
    <w:rsid w:val="00271190"/>
    <w:rsid w:val="00274E49"/>
    <w:rsid w:val="00276BE6"/>
    <w:rsid w:val="00280E3A"/>
    <w:rsid w:val="00281290"/>
    <w:rsid w:val="00282896"/>
    <w:rsid w:val="00283FF4"/>
    <w:rsid w:val="002A2A76"/>
    <w:rsid w:val="002A5185"/>
    <w:rsid w:val="002B644C"/>
    <w:rsid w:val="002C44CA"/>
    <w:rsid w:val="002C602E"/>
    <w:rsid w:val="002C7B20"/>
    <w:rsid w:val="002D1D62"/>
    <w:rsid w:val="002D5AF4"/>
    <w:rsid w:val="002D7E3A"/>
    <w:rsid w:val="002E1457"/>
    <w:rsid w:val="002E4C17"/>
    <w:rsid w:val="002F03F9"/>
    <w:rsid w:val="002F24F9"/>
    <w:rsid w:val="0030199D"/>
    <w:rsid w:val="00320234"/>
    <w:rsid w:val="0032245D"/>
    <w:rsid w:val="00324C6C"/>
    <w:rsid w:val="003263CF"/>
    <w:rsid w:val="0032736B"/>
    <w:rsid w:val="00330D2A"/>
    <w:rsid w:val="0033204F"/>
    <w:rsid w:val="00335447"/>
    <w:rsid w:val="00335635"/>
    <w:rsid w:val="00343EF5"/>
    <w:rsid w:val="003469F0"/>
    <w:rsid w:val="0034767E"/>
    <w:rsid w:val="003545CB"/>
    <w:rsid w:val="0035627A"/>
    <w:rsid w:val="00357371"/>
    <w:rsid w:val="00361A3F"/>
    <w:rsid w:val="00361EA3"/>
    <w:rsid w:val="0036203A"/>
    <w:rsid w:val="003627D6"/>
    <w:rsid w:val="00364D08"/>
    <w:rsid w:val="0036747F"/>
    <w:rsid w:val="003717ED"/>
    <w:rsid w:val="00376B06"/>
    <w:rsid w:val="0038048D"/>
    <w:rsid w:val="003809D2"/>
    <w:rsid w:val="00382457"/>
    <w:rsid w:val="003824EC"/>
    <w:rsid w:val="00386E6B"/>
    <w:rsid w:val="00390434"/>
    <w:rsid w:val="00392EEF"/>
    <w:rsid w:val="00394A64"/>
    <w:rsid w:val="00394DE5"/>
    <w:rsid w:val="0039594C"/>
    <w:rsid w:val="00396EB6"/>
    <w:rsid w:val="003A0C27"/>
    <w:rsid w:val="003A3FF1"/>
    <w:rsid w:val="003A59BD"/>
    <w:rsid w:val="003B1E0B"/>
    <w:rsid w:val="003B2B4F"/>
    <w:rsid w:val="003B5AE6"/>
    <w:rsid w:val="003B6C6D"/>
    <w:rsid w:val="003C415D"/>
    <w:rsid w:val="003C6794"/>
    <w:rsid w:val="003D2E95"/>
    <w:rsid w:val="003D5155"/>
    <w:rsid w:val="003F06B6"/>
    <w:rsid w:val="003F264F"/>
    <w:rsid w:val="003F73C4"/>
    <w:rsid w:val="004025BA"/>
    <w:rsid w:val="004032AA"/>
    <w:rsid w:val="00413933"/>
    <w:rsid w:val="004146BA"/>
    <w:rsid w:val="00416062"/>
    <w:rsid w:val="00426D31"/>
    <w:rsid w:val="00433A4E"/>
    <w:rsid w:val="00433B38"/>
    <w:rsid w:val="004366D1"/>
    <w:rsid w:val="00436BB3"/>
    <w:rsid w:val="004372CD"/>
    <w:rsid w:val="00437F06"/>
    <w:rsid w:val="00441781"/>
    <w:rsid w:val="004428BB"/>
    <w:rsid w:val="00442DAF"/>
    <w:rsid w:val="00444470"/>
    <w:rsid w:val="004445B0"/>
    <w:rsid w:val="00444666"/>
    <w:rsid w:val="00447DC5"/>
    <w:rsid w:val="00447FFD"/>
    <w:rsid w:val="00450E99"/>
    <w:rsid w:val="00451366"/>
    <w:rsid w:val="00451728"/>
    <w:rsid w:val="00453AF7"/>
    <w:rsid w:val="004553D2"/>
    <w:rsid w:val="00455765"/>
    <w:rsid w:val="004561F7"/>
    <w:rsid w:val="004619FF"/>
    <w:rsid w:val="00470ECB"/>
    <w:rsid w:val="004757EA"/>
    <w:rsid w:val="00483A4D"/>
    <w:rsid w:val="00485ED1"/>
    <w:rsid w:val="00487025"/>
    <w:rsid w:val="0048756A"/>
    <w:rsid w:val="00491982"/>
    <w:rsid w:val="004978CF"/>
    <w:rsid w:val="00497CE0"/>
    <w:rsid w:val="004A349F"/>
    <w:rsid w:val="004A5A7A"/>
    <w:rsid w:val="004A7338"/>
    <w:rsid w:val="004B08FC"/>
    <w:rsid w:val="004C5F2C"/>
    <w:rsid w:val="004C73A3"/>
    <w:rsid w:val="004D290C"/>
    <w:rsid w:val="004D56CE"/>
    <w:rsid w:val="004D5E72"/>
    <w:rsid w:val="004D642F"/>
    <w:rsid w:val="004D646E"/>
    <w:rsid w:val="004E10B6"/>
    <w:rsid w:val="004E2A88"/>
    <w:rsid w:val="004E6922"/>
    <w:rsid w:val="004E7021"/>
    <w:rsid w:val="004F4F01"/>
    <w:rsid w:val="004F649A"/>
    <w:rsid w:val="00513275"/>
    <w:rsid w:val="005137E1"/>
    <w:rsid w:val="005167FE"/>
    <w:rsid w:val="0051709A"/>
    <w:rsid w:val="00522C3C"/>
    <w:rsid w:val="0052311D"/>
    <w:rsid w:val="005233D7"/>
    <w:rsid w:val="005235A1"/>
    <w:rsid w:val="0052395D"/>
    <w:rsid w:val="00527EC7"/>
    <w:rsid w:val="00530625"/>
    <w:rsid w:val="005326DB"/>
    <w:rsid w:val="00540B49"/>
    <w:rsid w:val="00540BF1"/>
    <w:rsid w:val="005462D1"/>
    <w:rsid w:val="00547219"/>
    <w:rsid w:val="00552C58"/>
    <w:rsid w:val="00552F2B"/>
    <w:rsid w:val="00556333"/>
    <w:rsid w:val="00567111"/>
    <w:rsid w:val="00572E2E"/>
    <w:rsid w:val="005734F0"/>
    <w:rsid w:val="00575C82"/>
    <w:rsid w:val="00577413"/>
    <w:rsid w:val="00582DF6"/>
    <w:rsid w:val="0058505E"/>
    <w:rsid w:val="005913C3"/>
    <w:rsid w:val="00592E2C"/>
    <w:rsid w:val="00594584"/>
    <w:rsid w:val="00595366"/>
    <w:rsid w:val="00596813"/>
    <w:rsid w:val="005A0B2F"/>
    <w:rsid w:val="005A61CF"/>
    <w:rsid w:val="005B234A"/>
    <w:rsid w:val="005B46BA"/>
    <w:rsid w:val="005B5030"/>
    <w:rsid w:val="005B625F"/>
    <w:rsid w:val="005B6EB1"/>
    <w:rsid w:val="005C04ED"/>
    <w:rsid w:val="005C46C1"/>
    <w:rsid w:val="005C4E33"/>
    <w:rsid w:val="005C4FBA"/>
    <w:rsid w:val="005D12C6"/>
    <w:rsid w:val="005E43F5"/>
    <w:rsid w:val="005E4591"/>
    <w:rsid w:val="005E50F5"/>
    <w:rsid w:val="005F30B6"/>
    <w:rsid w:val="005F3F60"/>
    <w:rsid w:val="005F57E3"/>
    <w:rsid w:val="005F5D11"/>
    <w:rsid w:val="005F6D0D"/>
    <w:rsid w:val="006037B6"/>
    <w:rsid w:val="0060667C"/>
    <w:rsid w:val="0060786B"/>
    <w:rsid w:val="00607EE9"/>
    <w:rsid w:val="00612102"/>
    <w:rsid w:val="00614D0B"/>
    <w:rsid w:val="00614EF1"/>
    <w:rsid w:val="00620AA5"/>
    <w:rsid w:val="00622701"/>
    <w:rsid w:val="00624E49"/>
    <w:rsid w:val="0062569E"/>
    <w:rsid w:val="00625D07"/>
    <w:rsid w:val="0062694B"/>
    <w:rsid w:val="006303FC"/>
    <w:rsid w:val="0063109E"/>
    <w:rsid w:val="006329CD"/>
    <w:rsid w:val="0063470F"/>
    <w:rsid w:val="00636C55"/>
    <w:rsid w:val="006419B1"/>
    <w:rsid w:val="006459D3"/>
    <w:rsid w:val="00653A86"/>
    <w:rsid w:val="006548D8"/>
    <w:rsid w:val="00654C10"/>
    <w:rsid w:val="00655436"/>
    <w:rsid w:val="00655A01"/>
    <w:rsid w:val="00657656"/>
    <w:rsid w:val="00661427"/>
    <w:rsid w:val="006679AF"/>
    <w:rsid w:val="00667D10"/>
    <w:rsid w:val="00670371"/>
    <w:rsid w:val="006753AC"/>
    <w:rsid w:val="006800E3"/>
    <w:rsid w:val="00680AB7"/>
    <w:rsid w:val="00680D65"/>
    <w:rsid w:val="0068588A"/>
    <w:rsid w:val="00685BCE"/>
    <w:rsid w:val="00690F5C"/>
    <w:rsid w:val="00697F70"/>
    <w:rsid w:val="006A14B5"/>
    <w:rsid w:val="006A2DAB"/>
    <w:rsid w:val="006A3C56"/>
    <w:rsid w:val="006B641A"/>
    <w:rsid w:val="006B7BC5"/>
    <w:rsid w:val="006C125F"/>
    <w:rsid w:val="006C2A95"/>
    <w:rsid w:val="006C38E0"/>
    <w:rsid w:val="006D00BC"/>
    <w:rsid w:val="006E05ED"/>
    <w:rsid w:val="006E302F"/>
    <w:rsid w:val="006E3183"/>
    <w:rsid w:val="006E48A5"/>
    <w:rsid w:val="006F12AD"/>
    <w:rsid w:val="006F471C"/>
    <w:rsid w:val="006F4DF8"/>
    <w:rsid w:val="006F6892"/>
    <w:rsid w:val="0070021D"/>
    <w:rsid w:val="00701B12"/>
    <w:rsid w:val="00701DF4"/>
    <w:rsid w:val="00701E33"/>
    <w:rsid w:val="00715571"/>
    <w:rsid w:val="00715FF8"/>
    <w:rsid w:val="00716D3C"/>
    <w:rsid w:val="00717800"/>
    <w:rsid w:val="00721890"/>
    <w:rsid w:val="00722C7C"/>
    <w:rsid w:val="00724278"/>
    <w:rsid w:val="007267B4"/>
    <w:rsid w:val="00730007"/>
    <w:rsid w:val="00731511"/>
    <w:rsid w:val="00733611"/>
    <w:rsid w:val="00740D04"/>
    <w:rsid w:val="00741730"/>
    <w:rsid w:val="00741987"/>
    <w:rsid w:val="007465EE"/>
    <w:rsid w:val="007471BE"/>
    <w:rsid w:val="00755D79"/>
    <w:rsid w:val="00757CFD"/>
    <w:rsid w:val="0076132B"/>
    <w:rsid w:val="0076578F"/>
    <w:rsid w:val="007703AA"/>
    <w:rsid w:val="007716C2"/>
    <w:rsid w:val="007750B2"/>
    <w:rsid w:val="00777360"/>
    <w:rsid w:val="00783E40"/>
    <w:rsid w:val="00785B08"/>
    <w:rsid w:val="007918B8"/>
    <w:rsid w:val="0079505F"/>
    <w:rsid w:val="007A51E6"/>
    <w:rsid w:val="007A5849"/>
    <w:rsid w:val="007B0CB6"/>
    <w:rsid w:val="007B42B5"/>
    <w:rsid w:val="007C0788"/>
    <w:rsid w:val="007C137C"/>
    <w:rsid w:val="007C2026"/>
    <w:rsid w:val="007C2B38"/>
    <w:rsid w:val="007C5D2B"/>
    <w:rsid w:val="007C71BD"/>
    <w:rsid w:val="007D6009"/>
    <w:rsid w:val="007E05ED"/>
    <w:rsid w:val="007E1EC6"/>
    <w:rsid w:val="007E6AAC"/>
    <w:rsid w:val="007F09FF"/>
    <w:rsid w:val="00801810"/>
    <w:rsid w:val="008026AA"/>
    <w:rsid w:val="00810E23"/>
    <w:rsid w:val="00813898"/>
    <w:rsid w:val="00813F9D"/>
    <w:rsid w:val="008161C7"/>
    <w:rsid w:val="008166A0"/>
    <w:rsid w:val="008169BC"/>
    <w:rsid w:val="00822E73"/>
    <w:rsid w:val="00832A7F"/>
    <w:rsid w:val="00833685"/>
    <w:rsid w:val="0083437B"/>
    <w:rsid w:val="0083619C"/>
    <w:rsid w:val="008363A2"/>
    <w:rsid w:val="00837DCD"/>
    <w:rsid w:val="008443D9"/>
    <w:rsid w:val="00850C9F"/>
    <w:rsid w:val="0085118D"/>
    <w:rsid w:val="008555A3"/>
    <w:rsid w:val="008577FC"/>
    <w:rsid w:val="0086292C"/>
    <w:rsid w:val="0086385F"/>
    <w:rsid w:val="00873634"/>
    <w:rsid w:val="00874894"/>
    <w:rsid w:val="008757BD"/>
    <w:rsid w:val="00876D37"/>
    <w:rsid w:val="00877CD7"/>
    <w:rsid w:val="00877FCE"/>
    <w:rsid w:val="008829F1"/>
    <w:rsid w:val="00882CEE"/>
    <w:rsid w:val="00882DF5"/>
    <w:rsid w:val="0089678B"/>
    <w:rsid w:val="008A219E"/>
    <w:rsid w:val="008A3266"/>
    <w:rsid w:val="008A33AA"/>
    <w:rsid w:val="008A3989"/>
    <w:rsid w:val="008A3DA6"/>
    <w:rsid w:val="008A5734"/>
    <w:rsid w:val="008B15FA"/>
    <w:rsid w:val="008B2BA3"/>
    <w:rsid w:val="008B5BA4"/>
    <w:rsid w:val="008B5C91"/>
    <w:rsid w:val="008C4ED9"/>
    <w:rsid w:val="008C5905"/>
    <w:rsid w:val="008D0CC1"/>
    <w:rsid w:val="008D1D3B"/>
    <w:rsid w:val="008D21C1"/>
    <w:rsid w:val="008D21C6"/>
    <w:rsid w:val="008D5C2E"/>
    <w:rsid w:val="008E2026"/>
    <w:rsid w:val="008E4C09"/>
    <w:rsid w:val="008F15C9"/>
    <w:rsid w:val="008F50BE"/>
    <w:rsid w:val="00903C08"/>
    <w:rsid w:val="009045BF"/>
    <w:rsid w:val="00907C02"/>
    <w:rsid w:val="00907E11"/>
    <w:rsid w:val="0092180B"/>
    <w:rsid w:val="00922039"/>
    <w:rsid w:val="00922988"/>
    <w:rsid w:val="00923EE7"/>
    <w:rsid w:val="00923F6F"/>
    <w:rsid w:val="009265CE"/>
    <w:rsid w:val="00930039"/>
    <w:rsid w:val="0093092D"/>
    <w:rsid w:val="00934260"/>
    <w:rsid w:val="009345D7"/>
    <w:rsid w:val="00936016"/>
    <w:rsid w:val="009379F7"/>
    <w:rsid w:val="00944571"/>
    <w:rsid w:val="009448AF"/>
    <w:rsid w:val="0094561F"/>
    <w:rsid w:val="00946082"/>
    <w:rsid w:val="00946AD5"/>
    <w:rsid w:val="0094765E"/>
    <w:rsid w:val="00952F8E"/>
    <w:rsid w:val="00953EB3"/>
    <w:rsid w:val="0095704B"/>
    <w:rsid w:val="0096164E"/>
    <w:rsid w:val="00981A6F"/>
    <w:rsid w:val="0099726F"/>
    <w:rsid w:val="009A2E55"/>
    <w:rsid w:val="009B3381"/>
    <w:rsid w:val="009B3F26"/>
    <w:rsid w:val="009B4675"/>
    <w:rsid w:val="009B4FE8"/>
    <w:rsid w:val="009B7A90"/>
    <w:rsid w:val="009C1067"/>
    <w:rsid w:val="009C5350"/>
    <w:rsid w:val="009C68A7"/>
    <w:rsid w:val="009D0C19"/>
    <w:rsid w:val="009D127D"/>
    <w:rsid w:val="009D160F"/>
    <w:rsid w:val="009D17E2"/>
    <w:rsid w:val="009D2D9D"/>
    <w:rsid w:val="009D2DF0"/>
    <w:rsid w:val="009D3074"/>
    <w:rsid w:val="009D3076"/>
    <w:rsid w:val="009D5EAC"/>
    <w:rsid w:val="009E112C"/>
    <w:rsid w:val="009E2337"/>
    <w:rsid w:val="009E344B"/>
    <w:rsid w:val="009E37F9"/>
    <w:rsid w:val="009E458B"/>
    <w:rsid w:val="009E5E62"/>
    <w:rsid w:val="009E6E5B"/>
    <w:rsid w:val="009F18E1"/>
    <w:rsid w:val="009F19FE"/>
    <w:rsid w:val="009F26E1"/>
    <w:rsid w:val="009F4F94"/>
    <w:rsid w:val="009F523E"/>
    <w:rsid w:val="00A03377"/>
    <w:rsid w:val="00A060C7"/>
    <w:rsid w:val="00A06559"/>
    <w:rsid w:val="00A138BE"/>
    <w:rsid w:val="00A17983"/>
    <w:rsid w:val="00A17B92"/>
    <w:rsid w:val="00A17F0D"/>
    <w:rsid w:val="00A21D88"/>
    <w:rsid w:val="00A2734A"/>
    <w:rsid w:val="00A273C0"/>
    <w:rsid w:val="00A27A32"/>
    <w:rsid w:val="00A34CA1"/>
    <w:rsid w:val="00A35DCA"/>
    <w:rsid w:val="00A421E0"/>
    <w:rsid w:val="00A44492"/>
    <w:rsid w:val="00A46502"/>
    <w:rsid w:val="00A50E8F"/>
    <w:rsid w:val="00A550EE"/>
    <w:rsid w:val="00A627F7"/>
    <w:rsid w:val="00A64505"/>
    <w:rsid w:val="00A65687"/>
    <w:rsid w:val="00A66795"/>
    <w:rsid w:val="00A70137"/>
    <w:rsid w:val="00A72001"/>
    <w:rsid w:val="00A7318C"/>
    <w:rsid w:val="00A80A12"/>
    <w:rsid w:val="00A83CBF"/>
    <w:rsid w:val="00A86145"/>
    <w:rsid w:val="00A872FF"/>
    <w:rsid w:val="00A93B40"/>
    <w:rsid w:val="00AA1A08"/>
    <w:rsid w:val="00AA64C0"/>
    <w:rsid w:val="00AB17BA"/>
    <w:rsid w:val="00AC1D21"/>
    <w:rsid w:val="00AC3B60"/>
    <w:rsid w:val="00AC45E3"/>
    <w:rsid w:val="00AC718C"/>
    <w:rsid w:val="00AD015F"/>
    <w:rsid w:val="00AD71A3"/>
    <w:rsid w:val="00AE0E28"/>
    <w:rsid w:val="00AE1964"/>
    <w:rsid w:val="00AE1E85"/>
    <w:rsid w:val="00AE5846"/>
    <w:rsid w:val="00AE6E30"/>
    <w:rsid w:val="00AE7362"/>
    <w:rsid w:val="00AF37A5"/>
    <w:rsid w:val="00AF478C"/>
    <w:rsid w:val="00AF57DF"/>
    <w:rsid w:val="00AF6D28"/>
    <w:rsid w:val="00B002B0"/>
    <w:rsid w:val="00B01E8D"/>
    <w:rsid w:val="00B02EEB"/>
    <w:rsid w:val="00B03328"/>
    <w:rsid w:val="00B06194"/>
    <w:rsid w:val="00B11215"/>
    <w:rsid w:val="00B1195E"/>
    <w:rsid w:val="00B12825"/>
    <w:rsid w:val="00B12F08"/>
    <w:rsid w:val="00B14096"/>
    <w:rsid w:val="00B17F86"/>
    <w:rsid w:val="00B17FD8"/>
    <w:rsid w:val="00B2137D"/>
    <w:rsid w:val="00B2175F"/>
    <w:rsid w:val="00B21CFD"/>
    <w:rsid w:val="00B24204"/>
    <w:rsid w:val="00B27264"/>
    <w:rsid w:val="00B30DD2"/>
    <w:rsid w:val="00B3176A"/>
    <w:rsid w:val="00B320CE"/>
    <w:rsid w:val="00B34318"/>
    <w:rsid w:val="00B3433F"/>
    <w:rsid w:val="00B344F0"/>
    <w:rsid w:val="00B37F4A"/>
    <w:rsid w:val="00B44EE8"/>
    <w:rsid w:val="00B46112"/>
    <w:rsid w:val="00B477B6"/>
    <w:rsid w:val="00B52815"/>
    <w:rsid w:val="00B54BB3"/>
    <w:rsid w:val="00B611DE"/>
    <w:rsid w:val="00B64E36"/>
    <w:rsid w:val="00B65AA6"/>
    <w:rsid w:val="00B67338"/>
    <w:rsid w:val="00B70673"/>
    <w:rsid w:val="00B716A8"/>
    <w:rsid w:val="00B800CF"/>
    <w:rsid w:val="00B808F3"/>
    <w:rsid w:val="00B81593"/>
    <w:rsid w:val="00B8356B"/>
    <w:rsid w:val="00B8610E"/>
    <w:rsid w:val="00B86405"/>
    <w:rsid w:val="00B86514"/>
    <w:rsid w:val="00B8787F"/>
    <w:rsid w:val="00B87B3F"/>
    <w:rsid w:val="00B9398D"/>
    <w:rsid w:val="00B953A5"/>
    <w:rsid w:val="00B956B3"/>
    <w:rsid w:val="00B961D0"/>
    <w:rsid w:val="00B96E5D"/>
    <w:rsid w:val="00BA56CD"/>
    <w:rsid w:val="00BB0A5B"/>
    <w:rsid w:val="00BB0F78"/>
    <w:rsid w:val="00BB405D"/>
    <w:rsid w:val="00BB4345"/>
    <w:rsid w:val="00BC01E9"/>
    <w:rsid w:val="00BC0ECF"/>
    <w:rsid w:val="00BC3AF1"/>
    <w:rsid w:val="00BC3C86"/>
    <w:rsid w:val="00BC54D9"/>
    <w:rsid w:val="00BC7686"/>
    <w:rsid w:val="00BE0377"/>
    <w:rsid w:val="00BE230C"/>
    <w:rsid w:val="00BE35D6"/>
    <w:rsid w:val="00BE64DD"/>
    <w:rsid w:val="00BF49BC"/>
    <w:rsid w:val="00BF7725"/>
    <w:rsid w:val="00BF7DA7"/>
    <w:rsid w:val="00C009C0"/>
    <w:rsid w:val="00C0261C"/>
    <w:rsid w:val="00C07930"/>
    <w:rsid w:val="00C13847"/>
    <w:rsid w:val="00C15545"/>
    <w:rsid w:val="00C20256"/>
    <w:rsid w:val="00C21F7E"/>
    <w:rsid w:val="00C26B4F"/>
    <w:rsid w:val="00C313D2"/>
    <w:rsid w:val="00C31C4D"/>
    <w:rsid w:val="00C32125"/>
    <w:rsid w:val="00C3332E"/>
    <w:rsid w:val="00C33984"/>
    <w:rsid w:val="00C34730"/>
    <w:rsid w:val="00C34F1F"/>
    <w:rsid w:val="00C35D25"/>
    <w:rsid w:val="00C50896"/>
    <w:rsid w:val="00C52AD8"/>
    <w:rsid w:val="00C52B64"/>
    <w:rsid w:val="00C564DD"/>
    <w:rsid w:val="00C63FD3"/>
    <w:rsid w:val="00C6469B"/>
    <w:rsid w:val="00C6701C"/>
    <w:rsid w:val="00C70935"/>
    <w:rsid w:val="00C7284B"/>
    <w:rsid w:val="00C72BBE"/>
    <w:rsid w:val="00C773D5"/>
    <w:rsid w:val="00C8034E"/>
    <w:rsid w:val="00C803E0"/>
    <w:rsid w:val="00C97678"/>
    <w:rsid w:val="00C97800"/>
    <w:rsid w:val="00CA2F67"/>
    <w:rsid w:val="00CA3954"/>
    <w:rsid w:val="00CA5749"/>
    <w:rsid w:val="00CB38BF"/>
    <w:rsid w:val="00CB39B0"/>
    <w:rsid w:val="00CB3DFA"/>
    <w:rsid w:val="00CB62ED"/>
    <w:rsid w:val="00CB6788"/>
    <w:rsid w:val="00CB6A63"/>
    <w:rsid w:val="00CC0DCC"/>
    <w:rsid w:val="00CC22DB"/>
    <w:rsid w:val="00CC471F"/>
    <w:rsid w:val="00CC625D"/>
    <w:rsid w:val="00CC7F52"/>
    <w:rsid w:val="00CD7FE3"/>
    <w:rsid w:val="00CE1468"/>
    <w:rsid w:val="00CE1C6F"/>
    <w:rsid w:val="00CE571D"/>
    <w:rsid w:val="00CF23B1"/>
    <w:rsid w:val="00CF4E60"/>
    <w:rsid w:val="00D014E0"/>
    <w:rsid w:val="00D055B4"/>
    <w:rsid w:val="00D071A5"/>
    <w:rsid w:val="00D071E0"/>
    <w:rsid w:val="00D07D79"/>
    <w:rsid w:val="00D130C9"/>
    <w:rsid w:val="00D20516"/>
    <w:rsid w:val="00D23895"/>
    <w:rsid w:val="00D24440"/>
    <w:rsid w:val="00D254E0"/>
    <w:rsid w:val="00D25EA0"/>
    <w:rsid w:val="00D2677C"/>
    <w:rsid w:val="00D27139"/>
    <w:rsid w:val="00D41012"/>
    <w:rsid w:val="00D41992"/>
    <w:rsid w:val="00D41B2A"/>
    <w:rsid w:val="00D535D9"/>
    <w:rsid w:val="00D55261"/>
    <w:rsid w:val="00D60FA6"/>
    <w:rsid w:val="00D614CC"/>
    <w:rsid w:val="00D619A4"/>
    <w:rsid w:val="00D63C36"/>
    <w:rsid w:val="00D63EF5"/>
    <w:rsid w:val="00D64E77"/>
    <w:rsid w:val="00D67465"/>
    <w:rsid w:val="00D72584"/>
    <w:rsid w:val="00D72DDB"/>
    <w:rsid w:val="00D75544"/>
    <w:rsid w:val="00D76E2A"/>
    <w:rsid w:val="00D81DBE"/>
    <w:rsid w:val="00D84351"/>
    <w:rsid w:val="00D84658"/>
    <w:rsid w:val="00D90A1F"/>
    <w:rsid w:val="00D9198F"/>
    <w:rsid w:val="00D91B82"/>
    <w:rsid w:val="00D92CDC"/>
    <w:rsid w:val="00D940C0"/>
    <w:rsid w:val="00D948AD"/>
    <w:rsid w:val="00D95603"/>
    <w:rsid w:val="00D95D95"/>
    <w:rsid w:val="00DA4C52"/>
    <w:rsid w:val="00DA6011"/>
    <w:rsid w:val="00DA6133"/>
    <w:rsid w:val="00DA6204"/>
    <w:rsid w:val="00DB1B1D"/>
    <w:rsid w:val="00DB6353"/>
    <w:rsid w:val="00DB6534"/>
    <w:rsid w:val="00DC10D1"/>
    <w:rsid w:val="00DC408C"/>
    <w:rsid w:val="00DC4CCB"/>
    <w:rsid w:val="00DC4EFE"/>
    <w:rsid w:val="00DD0409"/>
    <w:rsid w:val="00DD32AD"/>
    <w:rsid w:val="00DD4C1A"/>
    <w:rsid w:val="00DD50B4"/>
    <w:rsid w:val="00DD5335"/>
    <w:rsid w:val="00DD5E06"/>
    <w:rsid w:val="00DE0788"/>
    <w:rsid w:val="00DE4948"/>
    <w:rsid w:val="00DE4D3C"/>
    <w:rsid w:val="00DE6D53"/>
    <w:rsid w:val="00DE7F79"/>
    <w:rsid w:val="00DF03BE"/>
    <w:rsid w:val="00DF3836"/>
    <w:rsid w:val="00E00F05"/>
    <w:rsid w:val="00E03B77"/>
    <w:rsid w:val="00E04A6F"/>
    <w:rsid w:val="00E076AB"/>
    <w:rsid w:val="00E07885"/>
    <w:rsid w:val="00E10E58"/>
    <w:rsid w:val="00E12E2F"/>
    <w:rsid w:val="00E20011"/>
    <w:rsid w:val="00E217E9"/>
    <w:rsid w:val="00E22449"/>
    <w:rsid w:val="00E302F4"/>
    <w:rsid w:val="00E37E15"/>
    <w:rsid w:val="00E37E75"/>
    <w:rsid w:val="00E41AF9"/>
    <w:rsid w:val="00E4514E"/>
    <w:rsid w:val="00E46090"/>
    <w:rsid w:val="00E465D4"/>
    <w:rsid w:val="00E51B27"/>
    <w:rsid w:val="00E51B9E"/>
    <w:rsid w:val="00E52317"/>
    <w:rsid w:val="00E54E45"/>
    <w:rsid w:val="00E55FB5"/>
    <w:rsid w:val="00E60716"/>
    <w:rsid w:val="00E61659"/>
    <w:rsid w:val="00E621B2"/>
    <w:rsid w:val="00E62726"/>
    <w:rsid w:val="00E649BE"/>
    <w:rsid w:val="00E658F3"/>
    <w:rsid w:val="00E679E0"/>
    <w:rsid w:val="00E67C63"/>
    <w:rsid w:val="00E81A8E"/>
    <w:rsid w:val="00E84A30"/>
    <w:rsid w:val="00E86D8B"/>
    <w:rsid w:val="00E87BAA"/>
    <w:rsid w:val="00E908E7"/>
    <w:rsid w:val="00E91458"/>
    <w:rsid w:val="00E91F60"/>
    <w:rsid w:val="00E94FB1"/>
    <w:rsid w:val="00E95289"/>
    <w:rsid w:val="00E962B1"/>
    <w:rsid w:val="00E96A15"/>
    <w:rsid w:val="00EA0912"/>
    <w:rsid w:val="00EA22E0"/>
    <w:rsid w:val="00EA2658"/>
    <w:rsid w:val="00EA2969"/>
    <w:rsid w:val="00EB2BCC"/>
    <w:rsid w:val="00EB7191"/>
    <w:rsid w:val="00EB7EC8"/>
    <w:rsid w:val="00EC7EC5"/>
    <w:rsid w:val="00ED0925"/>
    <w:rsid w:val="00ED2D90"/>
    <w:rsid w:val="00ED3FF8"/>
    <w:rsid w:val="00ED4A72"/>
    <w:rsid w:val="00ED54A6"/>
    <w:rsid w:val="00EE429E"/>
    <w:rsid w:val="00EE4F44"/>
    <w:rsid w:val="00EE52E6"/>
    <w:rsid w:val="00EE705F"/>
    <w:rsid w:val="00EF3479"/>
    <w:rsid w:val="00EF772F"/>
    <w:rsid w:val="00EF79CB"/>
    <w:rsid w:val="00EF7E69"/>
    <w:rsid w:val="00F00422"/>
    <w:rsid w:val="00F038CC"/>
    <w:rsid w:val="00F04F20"/>
    <w:rsid w:val="00F06CED"/>
    <w:rsid w:val="00F12BDA"/>
    <w:rsid w:val="00F130E1"/>
    <w:rsid w:val="00F14C57"/>
    <w:rsid w:val="00F153E4"/>
    <w:rsid w:val="00F174ED"/>
    <w:rsid w:val="00F25406"/>
    <w:rsid w:val="00F31B96"/>
    <w:rsid w:val="00F3236C"/>
    <w:rsid w:val="00F326B9"/>
    <w:rsid w:val="00F36224"/>
    <w:rsid w:val="00F40330"/>
    <w:rsid w:val="00F433A3"/>
    <w:rsid w:val="00F47A84"/>
    <w:rsid w:val="00F5102C"/>
    <w:rsid w:val="00F601CC"/>
    <w:rsid w:val="00F650E5"/>
    <w:rsid w:val="00F714ED"/>
    <w:rsid w:val="00F71A71"/>
    <w:rsid w:val="00F71D6C"/>
    <w:rsid w:val="00F73B02"/>
    <w:rsid w:val="00F74C7B"/>
    <w:rsid w:val="00F8589B"/>
    <w:rsid w:val="00F90F55"/>
    <w:rsid w:val="00F97DEC"/>
    <w:rsid w:val="00FA0D54"/>
    <w:rsid w:val="00FA67E3"/>
    <w:rsid w:val="00FA6BF1"/>
    <w:rsid w:val="00FA6DE5"/>
    <w:rsid w:val="00FB0577"/>
    <w:rsid w:val="00FC1283"/>
    <w:rsid w:val="00FC28A5"/>
    <w:rsid w:val="00FC39C9"/>
    <w:rsid w:val="00FC3DED"/>
    <w:rsid w:val="00FC5742"/>
    <w:rsid w:val="00FC595C"/>
    <w:rsid w:val="00FC5F65"/>
    <w:rsid w:val="00FC7538"/>
    <w:rsid w:val="00FD0A5C"/>
    <w:rsid w:val="00FD20B3"/>
    <w:rsid w:val="00FD7559"/>
    <w:rsid w:val="00FD76FD"/>
    <w:rsid w:val="00FE465D"/>
    <w:rsid w:val="00FE5227"/>
    <w:rsid w:val="00FE64FE"/>
    <w:rsid w:val="00FF1347"/>
    <w:rsid w:val="00FF66A1"/>
    <w:rsid w:val="00FF6D27"/>
    <w:rsid w:val="00FF7BD8"/>
    <w:rsid w:val="74F5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white">
      <v:fill color="white"/>
    </o:shapedefaults>
    <o:shapelayout v:ext="edit">
      <o:idmap v:ext="edit" data="2"/>
    </o:shapelayout>
  </w:shapeDefaults>
  <w:decimalSymbol w:val="."/>
  <w:listSeparator w:val=","/>
  <w14:docId w14:val="1665077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78F"/>
  </w:style>
  <w:style w:type="paragraph" w:styleId="Heading1">
    <w:name w:val="heading 1"/>
    <w:basedOn w:val="Normal"/>
    <w:next w:val="Normal"/>
    <w:link w:val="Heading1Char"/>
    <w:uiPriority w:val="9"/>
    <w:qFormat/>
    <w:rsid w:val="001C461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461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61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61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61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61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61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61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61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14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4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C461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C461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61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61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61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61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61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61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61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C461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461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61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61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1C4619"/>
    <w:rPr>
      <w:b/>
      <w:bCs/>
    </w:rPr>
  </w:style>
  <w:style w:type="character" w:styleId="Emphasis">
    <w:name w:val="Emphasis"/>
    <w:uiPriority w:val="20"/>
    <w:qFormat/>
    <w:rsid w:val="001C4619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1C46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C46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C461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461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61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619"/>
    <w:rPr>
      <w:i/>
      <w:iCs/>
    </w:rPr>
  </w:style>
  <w:style w:type="character" w:styleId="SubtleEmphasis">
    <w:name w:val="Subtle Emphasis"/>
    <w:uiPriority w:val="19"/>
    <w:qFormat/>
    <w:rsid w:val="001C4619"/>
    <w:rPr>
      <w:i/>
      <w:iCs/>
    </w:rPr>
  </w:style>
  <w:style w:type="character" w:styleId="IntenseEmphasis">
    <w:name w:val="Intense Emphasis"/>
    <w:uiPriority w:val="21"/>
    <w:qFormat/>
    <w:rsid w:val="001C46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C4619"/>
    <w:rPr>
      <w:smallCaps/>
    </w:rPr>
  </w:style>
  <w:style w:type="character" w:styleId="IntenseReference">
    <w:name w:val="Intense Reference"/>
    <w:uiPriority w:val="32"/>
    <w:qFormat/>
    <w:rsid w:val="001C461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1C461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461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D1D62"/>
    <w:pPr>
      <w:tabs>
        <w:tab w:val="center" w:pos="4680"/>
        <w:tab w:val="right" w:pos="9360"/>
      </w:tabs>
      <w:spacing w:after="0" w:line="240" w:lineRule="auto"/>
    </w:pPr>
    <w:rPr>
      <w:noProof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2D1D62"/>
    <w:rPr>
      <w:noProof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90F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F5C"/>
  </w:style>
  <w:style w:type="paragraph" w:styleId="Caption">
    <w:name w:val="caption"/>
    <w:basedOn w:val="Normal"/>
    <w:next w:val="Normal"/>
    <w:uiPriority w:val="35"/>
    <w:unhideWhenUsed/>
    <w:rsid w:val="00442DA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customStyle="1" w:styleId="LightList1">
    <w:name w:val="Light List1"/>
    <w:basedOn w:val="TableNormal"/>
    <w:uiPriority w:val="61"/>
    <w:rsid w:val="0033563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6159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6159F"/>
    <w:rPr>
      <w:color w:val="808080"/>
    </w:rPr>
  </w:style>
  <w:style w:type="table" w:customStyle="1" w:styleId="LightGrid1">
    <w:name w:val="Light Grid1"/>
    <w:basedOn w:val="TableNormal"/>
    <w:uiPriority w:val="62"/>
    <w:rsid w:val="002F24F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TableContents">
    <w:name w:val="Table Contents"/>
    <w:basedOn w:val="Normal"/>
    <w:rsid w:val="00AF6D28"/>
    <w:pPr>
      <w:widowControl w:val="0"/>
      <w:suppressLineNumbers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bidi="ar-SA"/>
    </w:rPr>
  </w:style>
  <w:style w:type="character" w:customStyle="1" w:styleId="apple-style-span">
    <w:name w:val="apple-style-span"/>
    <w:basedOn w:val="DefaultParagraphFont"/>
    <w:rsid w:val="0036747F"/>
  </w:style>
  <w:style w:type="character" w:customStyle="1" w:styleId="apple-converted-space">
    <w:name w:val="apple-converted-space"/>
    <w:basedOn w:val="DefaultParagraphFont"/>
    <w:rsid w:val="0036747F"/>
  </w:style>
  <w:style w:type="table" w:customStyle="1" w:styleId="MediumShading11">
    <w:name w:val="Medium Shading 11"/>
    <w:basedOn w:val="TableNormal"/>
    <w:uiPriority w:val="63"/>
    <w:rsid w:val="00813F9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2">
    <w:name w:val="Light List2"/>
    <w:basedOn w:val="TableNormal"/>
    <w:uiPriority w:val="61"/>
    <w:rsid w:val="00B7067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CB67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List11">
    <w:name w:val="Medium List 11"/>
    <w:basedOn w:val="TableNormal"/>
    <w:uiPriority w:val="65"/>
    <w:rsid w:val="00CB678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2-Accent1">
    <w:name w:val="Medium List 2 Accent 1"/>
    <w:basedOn w:val="TableNormal"/>
    <w:uiPriority w:val="66"/>
    <w:rsid w:val="00A93B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21">
    <w:name w:val="Medium Grid 21"/>
    <w:basedOn w:val="TableNormal"/>
    <w:uiPriority w:val="68"/>
    <w:rsid w:val="00A93B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LightShading1">
    <w:name w:val="Light Shading1"/>
    <w:basedOn w:val="TableNormal"/>
    <w:uiPriority w:val="60"/>
    <w:rsid w:val="00A93B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184F4D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1736CA"/>
    <w:rPr>
      <w:color w:val="800080" w:themeColor="followedHyperlink"/>
      <w:u w:val="single"/>
    </w:rPr>
  </w:style>
  <w:style w:type="table" w:customStyle="1" w:styleId="LightGrid2">
    <w:name w:val="Light Grid2"/>
    <w:basedOn w:val="TableNormal"/>
    <w:uiPriority w:val="62"/>
    <w:rsid w:val="008B5BA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p1">
    <w:name w:val="p1"/>
    <w:basedOn w:val="Normal"/>
    <w:rsid w:val="001811C6"/>
    <w:pPr>
      <w:spacing w:after="0" w:line="240" w:lineRule="auto"/>
    </w:pPr>
    <w:rPr>
      <w:rFonts w:ascii="Menlo" w:hAnsi="Menlo" w:cs="Menlo"/>
      <w:sz w:val="17"/>
      <w:szCs w:val="17"/>
      <w:lang w:bidi="ar-SA"/>
    </w:rPr>
  </w:style>
  <w:style w:type="character" w:customStyle="1" w:styleId="s1">
    <w:name w:val="s1"/>
    <w:basedOn w:val="DefaultParagraphFont"/>
    <w:rsid w:val="001811C6"/>
  </w:style>
  <w:style w:type="table" w:styleId="PlainTable4">
    <w:name w:val="Plain Table 4"/>
    <w:basedOn w:val="TableNormal"/>
    <w:uiPriority w:val="44"/>
    <w:rsid w:val="00433B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433B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79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9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9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9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98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22C7C"/>
    <w:rPr>
      <w:color w:val="605E5C"/>
      <w:shd w:val="clear" w:color="auto" w:fill="E1DFDD"/>
    </w:rPr>
  </w:style>
  <w:style w:type="paragraph" w:customStyle="1" w:styleId="CodeBlock">
    <w:name w:val="Code_Block"/>
    <w:basedOn w:val="Normal"/>
    <w:qFormat/>
    <w:rsid w:val="00BC3AF1"/>
    <w:pPr>
      <w:widowControl w:val="0"/>
      <w:autoSpaceDE w:val="0"/>
      <w:autoSpaceDN w:val="0"/>
      <w:adjustRightInd w:val="0"/>
      <w:spacing w:after="240" w:line="300" w:lineRule="atLeast"/>
      <w:ind w:left="720"/>
    </w:pPr>
    <w:rPr>
      <w:rFonts w:ascii="Courier New" w:hAnsi="Courier New" w:cs="Courier New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1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78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23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05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2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39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linuxhint.com/install_ubuntu_virtualbox_2004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kim743/CS4803_ARM.git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documentation.ubuntu.com/wsl/latest/howto/install-ubuntu-wsl2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ubuntu.com/tutorials/install-ubuntu-desktop" TargetMode="External"/><Relationship Id="rId20" Type="http://schemas.openxmlformats.org/officeDocument/2006/relationships/hyperlink" Target="https://linuxhint.com/install_ubuntu_virtualbox_2004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global.agilex.ai/products/piper" TargetMode="External"/><Relationship Id="rId23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hyperlink" Target="https://linuxnewbieguide.org/how-to-install-linux-on-a-macintosh-computer/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mujoco.org/" TargetMode="External"/><Relationship Id="rId22" Type="http://schemas.openxmlformats.org/officeDocument/2006/relationships/hyperlink" Target="https://github.com/skim743/CS4803_ARM.git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skinPadir\Documents\0Work\00Teaching\RBE2002\RBE2002_B09_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00688CD4-6480-4A4C-8640-68445965B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C:\Users\TaskinPadir\Documents\0Work\00Teaching\RBE2002\RBE2002_B09_Docs.dotx</Template>
  <TotalTime>958</TotalTime>
  <Pages>4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Wade Sheldon</dc:creator>
  <cp:lastModifiedBy>Kim, Soobum</cp:lastModifiedBy>
  <cp:revision>147</cp:revision>
  <cp:lastPrinted>2025-01-27T00:06:00Z</cp:lastPrinted>
  <dcterms:created xsi:type="dcterms:W3CDTF">2019-02-07T02:35:00Z</dcterms:created>
  <dcterms:modified xsi:type="dcterms:W3CDTF">2025-08-22T18:09:00Z</dcterms:modified>
</cp:coreProperties>
</file>